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E6CD" w14:textId="041B9297" w:rsidR="004F2EC4" w:rsidRPr="004F2EC4" w:rsidRDefault="004F2EC4" w:rsidP="00A45C33">
      <w:pPr>
        <w:pStyle w:val="Heading3"/>
      </w:pPr>
      <w:r w:rsidRPr="004F2EC4">
        <w:t> </w:t>
      </w:r>
      <w:r w:rsidR="00A45C33" w:rsidRPr="004F2EC4">
        <w:t>Clear everything on Cloud.</w:t>
      </w:r>
    </w:p>
    <w:p w14:paraId="4A9C9891" w14:textId="4ABC2FB6" w:rsidR="004F2EC4" w:rsidRDefault="004F2EC4" w:rsidP="00A45C33">
      <w:pPr>
        <w:rPr>
          <w:rFonts w:ascii="Calibri" w:hAnsi="Calibri" w:cs="Calibri"/>
        </w:rPr>
      </w:pPr>
      <w:r w:rsidRPr="004F2EC4">
        <w:rPr>
          <w:rFonts w:ascii="Calibri" w:hAnsi="Calibri" w:cs="Calibri"/>
        </w:rPr>
        <w:t> </w:t>
      </w:r>
    </w:p>
    <w:p w14:paraId="2D3B098F" w14:textId="2D7F091D" w:rsidR="00A45C33" w:rsidRDefault="00A45C33" w:rsidP="00A45C33">
      <w:pPr>
        <w:rPr>
          <w:rFonts w:ascii="Calibri" w:hAnsi="Calibri" w:cs="Calibri"/>
        </w:rPr>
      </w:pPr>
      <w:r>
        <w:rPr>
          <w:rFonts w:ascii="Calibri" w:hAnsi="Calibri" w:cs="Calibri"/>
        </w:rPr>
        <w:t>See PURGE notes below</w:t>
      </w:r>
    </w:p>
    <w:p w14:paraId="58FD8309" w14:textId="77777777" w:rsidR="00A45C33" w:rsidRDefault="00A45C33" w:rsidP="00A45C33">
      <w:pPr>
        <w:rPr>
          <w:rFonts w:ascii="Calibri" w:hAnsi="Calibri" w:cs="Calibri"/>
        </w:rPr>
      </w:pPr>
    </w:p>
    <w:p w14:paraId="69658768" w14:textId="48BB0BB0" w:rsidR="00A45C33" w:rsidRDefault="00A45C33" w:rsidP="00A45C33">
      <w:pPr>
        <w:pStyle w:val="Heading3"/>
      </w:pPr>
      <w:r w:rsidRPr="004F2EC4">
        <w:t>Rebuild &amp; Test completely</w:t>
      </w:r>
    </w:p>
    <w:p w14:paraId="0BC66793" w14:textId="77777777" w:rsidR="004F2EC4" w:rsidRPr="004F2EC4" w:rsidRDefault="004F2EC4" w:rsidP="004F2EC4">
      <w:pPr>
        <w:rPr>
          <w:rFonts w:ascii="Calibri" w:hAnsi="Calibri" w:cs="Calibri"/>
        </w:rPr>
      </w:pPr>
      <w:r w:rsidRPr="004F2EC4">
        <w:rPr>
          <w:rFonts w:ascii="Calibri" w:hAnsi="Calibri" w:cs="Calibri"/>
        </w:rPr>
        <w:t> </w:t>
      </w:r>
    </w:p>
    <w:p w14:paraId="4AC31317" w14:textId="7BFD28F1" w:rsidR="00A45C33" w:rsidRDefault="00A45C33" w:rsidP="004F2EC4">
      <w:pPr>
        <w:rPr>
          <w:rFonts w:ascii="Calibri" w:hAnsi="Calibri" w:cs="Calibri"/>
        </w:rPr>
      </w:pPr>
      <w:r w:rsidRPr="004F2EC4">
        <w:rPr>
          <w:rFonts w:ascii="Calibri" w:hAnsi="Calibri" w:cs="Calibri"/>
        </w:rPr>
        <w:t>Create a new project from Scratch:</w:t>
      </w:r>
      <w:r>
        <w:rPr>
          <w:rFonts w:ascii="Calibri" w:hAnsi="Calibri" w:cs="Calibri"/>
        </w:rPr>
        <w:tab/>
      </w:r>
      <w:r w:rsidRPr="004F2EC4">
        <w:rPr>
          <w:rFonts w:ascii="Calibri" w:hAnsi="Calibri" w:cs="Calibri"/>
          <w:b/>
          <w:bCs/>
        </w:rPr>
        <w:t>EventBridge-Analysis-V6</w:t>
      </w:r>
    </w:p>
    <w:p w14:paraId="1C23AA79" w14:textId="77777777" w:rsidR="004F2EC4" w:rsidRDefault="004F2EC4" w:rsidP="004F2EC4">
      <w:pPr>
        <w:rPr>
          <w:rFonts w:ascii="Calibri" w:hAnsi="Calibri" w:cs="Calibri"/>
        </w:rPr>
      </w:pPr>
    </w:p>
    <w:p w14:paraId="5E878FB0" w14:textId="27F4C01F" w:rsidR="00A45C33" w:rsidRDefault="00A45C33" w:rsidP="004F2EC4">
      <w:pPr>
        <w:rPr>
          <w:rFonts w:ascii="Calibri" w:hAnsi="Calibri" w:cs="Calibri"/>
        </w:rPr>
      </w:pPr>
      <w:r w:rsidRPr="004F2EC4">
        <w:rPr>
          <w:rFonts w:ascii="Calibri" w:hAnsi="Calibri" w:cs="Calibri"/>
        </w:rPr>
        <w:t>Create an empty folder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 w:rsidRPr="004F2EC4">
        <w:rPr>
          <w:rFonts w:ascii="Calibri" w:hAnsi="Calibri" w:cs="Calibri"/>
          <w:b/>
          <w:bCs/>
        </w:rPr>
        <w:t>EventBridge-Analysis-v6</w:t>
      </w:r>
    </w:p>
    <w:p w14:paraId="4D240EF3" w14:textId="77777777" w:rsidR="00A45C33" w:rsidRDefault="00A45C33" w:rsidP="004F2EC4">
      <w:pPr>
        <w:rPr>
          <w:rFonts w:ascii="Calibri" w:hAnsi="Calibri" w:cs="Calibri"/>
        </w:rPr>
      </w:pPr>
    </w:p>
    <w:p w14:paraId="18B73CBD" w14:textId="53BA6BC0" w:rsidR="004F2EC4" w:rsidRPr="004F2EC4" w:rsidRDefault="004F2EC4" w:rsidP="00A45C33">
      <w:pPr>
        <w:rPr>
          <w:rFonts w:ascii="Bradley Hand ITC" w:hAnsi="Bradley Hand ITC" w:cs="Calibri"/>
        </w:rPr>
      </w:pPr>
      <w:r w:rsidRPr="004F2EC4">
        <w:rPr>
          <w:rFonts w:ascii="Calibri" w:hAnsi="Calibri" w:cs="Calibri"/>
        </w:rPr>
        <w:t>Open VSCode</w:t>
      </w:r>
      <w:r w:rsidR="00A45C33">
        <w:rPr>
          <w:rFonts w:ascii="Calibri" w:hAnsi="Calibri" w:cs="Calibri"/>
        </w:rPr>
        <w:t>:</w:t>
      </w:r>
      <w:r w:rsidR="00A45C33">
        <w:rPr>
          <w:rFonts w:ascii="Calibri" w:hAnsi="Calibri" w:cs="Calibri"/>
        </w:rPr>
        <w:tab/>
      </w:r>
      <w:r w:rsidR="00A45C33">
        <w:rPr>
          <w:rFonts w:ascii="Calibri" w:hAnsi="Calibri" w:cs="Calibri"/>
        </w:rPr>
        <w:tab/>
      </w:r>
      <w:r w:rsidRPr="004F2EC4">
        <w:rPr>
          <w:rFonts w:ascii="Bradley Hand ITC" w:hAnsi="Bradley Hand ITC" w:cs="Calibri"/>
        </w:rPr>
        <w:t>do this in the empty project folder.</w:t>
      </w:r>
    </w:p>
    <w:p w14:paraId="66A8A756" w14:textId="77777777" w:rsidR="004F2EC4" w:rsidRDefault="004F2EC4" w:rsidP="004F2EC4">
      <w:pPr>
        <w:rPr>
          <w:rFonts w:ascii="Calibri" w:hAnsi="Calibri" w:cs="Calibri"/>
        </w:rPr>
      </w:pPr>
    </w:p>
    <w:p w14:paraId="48A1CBB1" w14:textId="0184F2A2" w:rsidR="004F2EC4" w:rsidRDefault="00821E49" w:rsidP="004F2EC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VSCode </w:t>
      </w:r>
      <w:r w:rsidRPr="00821E4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Command Pallet ( shift - </w:t>
      </w:r>
      <w:r>
        <w:rPr>
          <w:rFonts w:ascii="Cambria Math" w:hAnsi="Cambria Math" w:cs="Calibri"/>
        </w:rPr>
        <w:t>⌘ - P )</w:t>
      </w:r>
      <w:r>
        <w:rPr>
          <w:rFonts w:ascii="Calibri" w:hAnsi="Calibri" w:cs="Calibri"/>
        </w:rPr>
        <w:t xml:space="preserve"> </w:t>
      </w:r>
      <w:r w:rsidR="00A45C33" w:rsidRPr="00A45C33">
        <w:rPr>
          <w:rFonts w:ascii="Calibri" w:hAnsi="Calibri" w:cs="Calibri"/>
        </w:rPr>
        <w:sym w:font="Wingdings" w:char="F0E0"/>
      </w:r>
      <w:r w:rsidR="00A45C33">
        <w:rPr>
          <w:rFonts w:ascii="Calibri" w:hAnsi="Calibri" w:cs="Calibri"/>
        </w:rPr>
        <w:t xml:space="preserve"> </w:t>
      </w:r>
      <w:r w:rsidR="004F2EC4" w:rsidRPr="004F2EC4">
        <w:rPr>
          <w:rFonts w:ascii="Calibri" w:hAnsi="Calibri" w:cs="Calibri"/>
        </w:rPr>
        <w:t>AWS: Create Lambda SAM Application</w:t>
      </w:r>
    </w:p>
    <w:p w14:paraId="65E7ECEA" w14:textId="77777777" w:rsidR="00A45C33" w:rsidRPr="004F2EC4" w:rsidRDefault="00A45C33" w:rsidP="004F2EC4">
      <w:pPr>
        <w:rPr>
          <w:rFonts w:ascii="Calibri" w:hAnsi="Calibri" w:cs="Calibri"/>
        </w:rPr>
      </w:pPr>
    </w:p>
    <w:p w14:paraId="02102583" w14:textId="70FEDB2A" w:rsidR="004F2EC4" w:rsidRPr="004F2EC4" w:rsidRDefault="00821E49" w:rsidP="00821E49">
      <w:pPr>
        <w:tabs>
          <w:tab w:val="right" w:pos="4320"/>
          <w:tab w:val="left" w:pos="5040"/>
        </w:tabs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4F2EC4" w:rsidRPr="004F2EC4">
        <w:rPr>
          <w:rFonts w:ascii="Calibri" w:hAnsi="Calibri" w:cs="Calibri"/>
        </w:rPr>
        <w:t>Runtime</w:t>
      </w:r>
      <w:r>
        <w:rPr>
          <w:rFonts w:ascii="Calibri" w:hAnsi="Calibri" w:cs="Calibri"/>
        </w:rPr>
        <w:tab/>
      </w:r>
      <w:r w:rsidR="004F2EC4" w:rsidRPr="004F2EC4">
        <w:rPr>
          <w:rFonts w:ascii="Calibri" w:hAnsi="Calibri" w:cs="Calibri"/>
        </w:rPr>
        <w:t>nodejs20.x</w:t>
      </w:r>
    </w:p>
    <w:p w14:paraId="407BCEC2" w14:textId="7C2AD151" w:rsidR="004F2EC4" w:rsidRPr="004F2EC4" w:rsidRDefault="00821E49" w:rsidP="00821E49">
      <w:pPr>
        <w:tabs>
          <w:tab w:val="right" w:pos="4320"/>
          <w:tab w:val="left" w:pos="5040"/>
        </w:tabs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4F2EC4" w:rsidRPr="004F2EC4">
        <w:rPr>
          <w:rFonts w:ascii="Calibri" w:hAnsi="Calibri" w:cs="Calibri"/>
        </w:rPr>
        <w:t>Architecture</w:t>
      </w:r>
      <w:r>
        <w:rPr>
          <w:rFonts w:ascii="Calibri" w:hAnsi="Calibri" w:cs="Calibri"/>
        </w:rPr>
        <w:tab/>
      </w:r>
      <w:r w:rsidR="004F2EC4" w:rsidRPr="004F2EC4">
        <w:rPr>
          <w:rFonts w:ascii="Calibri" w:hAnsi="Calibri" w:cs="Calibri"/>
        </w:rPr>
        <w:t>x86_64</w:t>
      </w:r>
    </w:p>
    <w:p w14:paraId="68B7BCD9" w14:textId="11AD0265" w:rsidR="004F2EC4" w:rsidRPr="004F2EC4" w:rsidRDefault="00821E49" w:rsidP="00821E49">
      <w:pPr>
        <w:tabs>
          <w:tab w:val="right" w:pos="4320"/>
          <w:tab w:val="left" w:pos="5040"/>
        </w:tabs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4F2EC4" w:rsidRPr="004F2EC4">
        <w:rPr>
          <w:rFonts w:ascii="Calibri" w:hAnsi="Calibri" w:cs="Calibri"/>
        </w:rPr>
        <w:t>Application Template</w:t>
      </w:r>
      <w:r>
        <w:rPr>
          <w:rFonts w:ascii="Calibri" w:hAnsi="Calibri" w:cs="Calibri"/>
        </w:rPr>
        <w:tab/>
      </w:r>
      <w:r w:rsidR="004F2EC4" w:rsidRPr="004F2EC4">
        <w:rPr>
          <w:rFonts w:ascii="Calibri" w:hAnsi="Calibri" w:cs="Calibri"/>
        </w:rPr>
        <w:t>AWS SAM Hello World (basic SAM app)</w:t>
      </w:r>
    </w:p>
    <w:p w14:paraId="6BD4AF8A" w14:textId="35419ACF" w:rsidR="004F2EC4" w:rsidRPr="004F2EC4" w:rsidRDefault="00821E49" w:rsidP="00821E49">
      <w:pPr>
        <w:tabs>
          <w:tab w:val="right" w:pos="4320"/>
          <w:tab w:val="left" w:pos="5040"/>
        </w:tabs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4F2EC4" w:rsidRPr="004F2EC4">
        <w:rPr>
          <w:rFonts w:ascii="Calibri" w:hAnsi="Calibri" w:cs="Calibri"/>
        </w:rPr>
        <w:t>Folder for new SAM application</w:t>
      </w:r>
      <w:r>
        <w:rPr>
          <w:rFonts w:ascii="Calibri" w:hAnsi="Calibri" w:cs="Calibri"/>
        </w:rPr>
        <w:tab/>
      </w:r>
      <w:r w:rsidR="004F2EC4" w:rsidRPr="004F2EC4">
        <w:rPr>
          <w:rFonts w:ascii="Calibri" w:hAnsi="Calibri" w:cs="Calibri"/>
        </w:rPr>
        <w:t>EventBridge-Analysis-V5</w:t>
      </w:r>
    </w:p>
    <w:p w14:paraId="595F31C0" w14:textId="6C13548C" w:rsidR="004F2EC4" w:rsidRPr="004F2EC4" w:rsidRDefault="00821E49" w:rsidP="00821E49">
      <w:pPr>
        <w:tabs>
          <w:tab w:val="right" w:pos="4320"/>
          <w:tab w:val="left" w:pos="5040"/>
        </w:tabs>
        <w:ind w:left="1080"/>
        <w:rPr>
          <w:rFonts w:ascii="Bradley Hand ITC" w:hAnsi="Bradley Hand ITC" w:cs="Calibri"/>
        </w:rPr>
      </w:pPr>
      <w:r>
        <w:rPr>
          <w:rFonts w:ascii="Calibri" w:hAnsi="Calibri" w:cs="Calibri"/>
        </w:rPr>
        <w:tab/>
      </w:r>
      <w:r w:rsidR="004F2EC4" w:rsidRPr="004F2EC4">
        <w:rPr>
          <w:rFonts w:ascii="Bradley Hand ITC" w:hAnsi="Bradley Hand ITC" w:cs="Calibri"/>
        </w:rPr>
        <w:t>This is the default value</w:t>
      </w:r>
    </w:p>
    <w:p w14:paraId="34046CE4" w14:textId="30DCC0EE" w:rsidR="004F2EC4" w:rsidRPr="004F2EC4" w:rsidRDefault="00821E49" w:rsidP="00821E49">
      <w:pPr>
        <w:tabs>
          <w:tab w:val="right" w:pos="4320"/>
          <w:tab w:val="left" w:pos="5040"/>
        </w:tabs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4F2EC4" w:rsidRPr="004F2EC4">
        <w:rPr>
          <w:rFonts w:ascii="Calibri" w:hAnsi="Calibri" w:cs="Calibri"/>
        </w:rPr>
        <w:t>Name of new Application</w:t>
      </w:r>
      <w:r>
        <w:rPr>
          <w:rFonts w:ascii="Calibri" w:hAnsi="Calibri" w:cs="Calibri"/>
        </w:rPr>
        <w:tab/>
      </w:r>
      <w:r w:rsidR="004F2EC4" w:rsidRPr="004F2EC4">
        <w:rPr>
          <w:rFonts w:ascii="Calibri" w:hAnsi="Calibri" w:cs="Calibri"/>
        </w:rPr>
        <w:t>lambda-nodejs20.x</w:t>
      </w:r>
    </w:p>
    <w:p w14:paraId="28D22E03" w14:textId="49738D41" w:rsidR="004F2EC4" w:rsidRPr="00821E49" w:rsidRDefault="00821E49" w:rsidP="00821E49">
      <w:pPr>
        <w:tabs>
          <w:tab w:val="right" w:pos="4320"/>
          <w:tab w:val="left" w:pos="5040"/>
        </w:tabs>
        <w:ind w:left="1080"/>
        <w:rPr>
          <w:rFonts w:ascii="Bradley Hand ITC" w:hAnsi="Bradley Hand ITC" w:cs="Calibri"/>
        </w:rPr>
      </w:pPr>
      <w:r>
        <w:rPr>
          <w:rFonts w:ascii="Calibri" w:hAnsi="Calibri" w:cs="Calibri"/>
        </w:rPr>
        <w:tab/>
      </w:r>
      <w:r w:rsidR="004F2EC4" w:rsidRPr="004F2EC4">
        <w:rPr>
          <w:rFonts w:ascii="Bradley Hand ITC" w:hAnsi="Bradley Hand ITC" w:cs="Calibri"/>
        </w:rPr>
        <w:t>This is the default value</w:t>
      </w:r>
    </w:p>
    <w:p w14:paraId="0B9CDF42" w14:textId="77777777" w:rsidR="004F2EC4" w:rsidRDefault="004F2EC4" w:rsidP="00821E49">
      <w:pPr>
        <w:rPr>
          <w:rFonts w:ascii="Calibri" w:hAnsi="Calibri" w:cs="Calibri"/>
        </w:rPr>
      </w:pPr>
    </w:p>
    <w:p w14:paraId="0F003104" w14:textId="6B6A93DF" w:rsidR="00821E49" w:rsidRDefault="00821E49" w:rsidP="00821E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results </w:t>
      </w:r>
      <w:proofErr w:type="gramStart"/>
      <w:r>
        <w:rPr>
          <w:rFonts w:ascii="Calibri" w:hAnsi="Calibri" w:cs="Calibri"/>
        </w:rPr>
        <w:t>is</w:t>
      </w:r>
      <w:proofErr w:type="gramEnd"/>
      <w:r>
        <w:rPr>
          <w:rFonts w:ascii="Calibri" w:hAnsi="Calibri" w:cs="Calibri"/>
        </w:rPr>
        <w:t xml:space="preserve"> a file structure that has this folder structure:</w:t>
      </w:r>
    </w:p>
    <w:p w14:paraId="0C203252" w14:textId="64490F6F" w:rsidR="00821E49" w:rsidRDefault="00821E49" w:rsidP="00821E4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EventBridge</w:t>
      </w:r>
      <w:r w:rsidR="0093400F">
        <w:rPr>
          <w:rFonts w:ascii="Calibri" w:hAnsi="Calibri" w:cs="Calibri"/>
        </w:rPr>
        <w:t>-Analysis-V6</w:t>
      </w:r>
    </w:p>
    <w:p w14:paraId="7B0E898E" w14:textId="153D0B47" w:rsidR="0093400F" w:rsidRDefault="0093400F" w:rsidP="00821E4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.vscode</w:t>
      </w:r>
    </w:p>
    <w:p w14:paraId="650368CD" w14:textId="3DD12321" w:rsidR="008E752E" w:rsidRDefault="008E752E" w:rsidP="00821E4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launch.json</w:t>
      </w:r>
    </w:p>
    <w:p w14:paraId="34D761F7" w14:textId="5AAD2B43" w:rsidR="0093400F" w:rsidRDefault="0093400F" w:rsidP="00821E4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lambda-nodejs20x</w:t>
      </w:r>
    </w:p>
    <w:p w14:paraId="22328C4B" w14:textId="4D9FC71F" w:rsidR="008E752E" w:rsidRDefault="008E752E" w:rsidP="00821E4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.gitignore</w:t>
      </w:r>
    </w:p>
    <w:p w14:paraId="60BB765E" w14:textId="55890837" w:rsidR="0093400F" w:rsidRDefault="0093400F" w:rsidP="00821E4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events</w:t>
      </w:r>
    </w:p>
    <w:p w14:paraId="5FE13FE6" w14:textId="2C502702" w:rsidR="0093400F" w:rsidRDefault="0093400F" w:rsidP="00821E4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hellow</w:t>
      </w:r>
      <w:proofErr w:type="spellEnd"/>
      <w:r>
        <w:rPr>
          <w:rFonts w:ascii="Calibri" w:hAnsi="Calibri" w:cs="Calibri"/>
        </w:rPr>
        <w:t>-world</w:t>
      </w:r>
    </w:p>
    <w:p w14:paraId="65BFAD2E" w14:textId="21C84479" w:rsidR="00821E49" w:rsidRDefault="0093400F" w:rsidP="00821E4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README.md</w:t>
      </w:r>
    </w:p>
    <w:p w14:paraId="2709A5DC" w14:textId="3E9F5D88" w:rsidR="0093400F" w:rsidRDefault="0093400F" w:rsidP="00821E4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README.TOOLKIT.ms</w:t>
      </w:r>
    </w:p>
    <w:p w14:paraId="179A5A41" w14:textId="40BACFDA" w:rsidR="0093400F" w:rsidRDefault="0093400F" w:rsidP="00821E4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samconfig.toml</w:t>
      </w:r>
    </w:p>
    <w:p w14:paraId="6C870F69" w14:textId="4F709E19" w:rsidR="0093400F" w:rsidRDefault="0093400F" w:rsidP="0093400F">
      <w:pPr>
        <w:ind w:left="1440" w:firstLine="720"/>
        <w:rPr>
          <w:rFonts w:ascii="Calibri" w:hAnsi="Calibri" w:cs="Calibri"/>
        </w:rPr>
      </w:pPr>
      <w:r>
        <w:rPr>
          <w:rFonts w:ascii="Calibri" w:hAnsi="Calibri" w:cs="Calibri"/>
        </w:rPr>
        <w:t>template.yaml</w:t>
      </w:r>
    </w:p>
    <w:p w14:paraId="3A24AABC" w14:textId="77777777" w:rsidR="0045592B" w:rsidRDefault="0045592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971C59E" w14:textId="1C77C747" w:rsidR="00821E49" w:rsidRDefault="0093400F" w:rsidP="00821E4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Make these changes:</w:t>
      </w:r>
    </w:p>
    <w:p w14:paraId="34266C9C" w14:textId="36F17936" w:rsidR="0093400F" w:rsidRDefault="0093400F" w:rsidP="0093400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Move all of the code in ‘lambda-nodejs20x’ up one-level and discard ‘lambda-nodejs20x’</w:t>
      </w:r>
    </w:p>
    <w:p w14:paraId="77321FC3" w14:textId="77777777" w:rsidR="008E752E" w:rsidRDefault="008E752E" w:rsidP="008E752E">
      <w:pPr>
        <w:pStyle w:val="ListParagraph"/>
        <w:ind w:left="1080"/>
        <w:rPr>
          <w:rFonts w:ascii="Calibri" w:hAnsi="Calibri" w:cs="Calibri"/>
        </w:rPr>
      </w:pPr>
    </w:p>
    <w:p w14:paraId="3D9B119E" w14:textId="504686B6" w:rsidR="0093400F" w:rsidRDefault="0093400F" w:rsidP="0093400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Update the path references in launch.json</w:t>
      </w:r>
    </w:p>
    <w:p w14:paraId="23D7B0E0" w14:textId="77777777" w:rsidR="0045592B" w:rsidRDefault="0045592B" w:rsidP="0045592B">
      <w:pPr>
        <w:rPr>
          <w:rFonts w:ascii="Calibri" w:hAnsi="Calibri" w:cs="Calibri"/>
        </w:rPr>
      </w:pPr>
    </w:p>
    <w:p w14:paraId="3A9E959A" w14:textId="543BFD78" w:rsidR="0045592B" w:rsidRDefault="0045592B" w:rsidP="008E752E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(2x places) </w:t>
      </w:r>
      <w:r w:rsidRPr="0045592B">
        <w:rPr>
          <w:rFonts w:ascii="Calibri" w:hAnsi="Calibri" w:cs="Calibri"/>
        </w:rPr>
        <w:t>"templatePath": "${workspaceFolder}/template.yaml",</w:t>
      </w:r>
    </w:p>
    <w:p w14:paraId="0164A9E0" w14:textId="77777777" w:rsidR="0045592B" w:rsidRPr="0045592B" w:rsidRDefault="0045592B" w:rsidP="0045592B">
      <w:pPr>
        <w:rPr>
          <w:rFonts w:ascii="Calibri" w:hAnsi="Calibri" w:cs="Calibri"/>
        </w:rPr>
      </w:pPr>
    </w:p>
    <w:p w14:paraId="0301BB45" w14:textId="3229F30E" w:rsidR="0093400F" w:rsidRDefault="0093400F" w:rsidP="0093400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Update </w:t>
      </w:r>
      <w:r w:rsidR="008E752E">
        <w:rPr>
          <w:rFonts w:ascii="Calibri" w:hAnsi="Calibri" w:cs="Calibri"/>
        </w:rPr>
        <w:t>2x files that reference “</w:t>
      </w:r>
      <w:r>
        <w:rPr>
          <w:rFonts w:ascii="Calibri" w:hAnsi="Calibri" w:cs="Calibri"/>
        </w:rPr>
        <w:t>lambda-nodejs20x</w:t>
      </w:r>
      <w:r w:rsidR="008E752E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path.</w:t>
      </w:r>
    </w:p>
    <w:p w14:paraId="729A8BE3" w14:textId="77777777" w:rsidR="008E752E" w:rsidRDefault="008E752E" w:rsidP="008E752E">
      <w:pPr>
        <w:pStyle w:val="ListParagraph"/>
        <w:ind w:left="1080"/>
        <w:rPr>
          <w:rFonts w:ascii="Calibri" w:hAnsi="Calibri" w:cs="Calibri"/>
        </w:rPr>
      </w:pPr>
    </w:p>
    <w:p w14:paraId="1FF4A3B2" w14:textId="73D6C480" w:rsidR="0045592B" w:rsidRPr="008E752E" w:rsidRDefault="008E752E" w:rsidP="008E752E">
      <w:pPr>
        <w:ind w:left="1440"/>
        <w:rPr>
          <w:rFonts w:ascii="Calibri" w:hAnsi="Calibri" w:cs="Calibri"/>
          <w:b/>
          <w:bCs/>
        </w:rPr>
      </w:pPr>
      <w:r w:rsidRPr="008E752E">
        <w:rPr>
          <w:rFonts w:ascii="Calibri" w:hAnsi="Calibri" w:cs="Calibri"/>
          <w:b/>
          <w:bCs/>
        </w:rPr>
        <w:t>template.yaml</w:t>
      </w:r>
    </w:p>
    <w:p w14:paraId="2C6E7508" w14:textId="1829D18D" w:rsidR="008E752E" w:rsidRDefault="008E752E" w:rsidP="008E752E">
      <w:pPr>
        <w:ind w:left="1440" w:firstLine="720"/>
        <w:rPr>
          <w:rFonts w:ascii="Calibri" w:hAnsi="Calibri" w:cs="Calibri"/>
        </w:rPr>
      </w:pPr>
      <w:r>
        <w:rPr>
          <w:rFonts w:ascii="Calibri" w:hAnsi="Calibri" w:cs="Calibri"/>
        </w:rPr>
        <w:t>Modify description. This causes no functional change.</w:t>
      </w:r>
    </w:p>
    <w:p w14:paraId="780EEB48" w14:textId="77777777" w:rsidR="008E752E" w:rsidRDefault="008E752E" w:rsidP="008E752E">
      <w:pPr>
        <w:ind w:left="1440" w:firstLine="720"/>
        <w:rPr>
          <w:rFonts w:ascii="Calibri" w:hAnsi="Calibri" w:cs="Calibri"/>
        </w:rPr>
      </w:pPr>
    </w:p>
    <w:p w14:paraId="63102D5F" w14:textId="06E1ED2C" w:rsidR="008E752E" w:rsidRPr="008E752E" w:rsidRDefault="008E752E" w:rsidP="008E752E">
      <w:pPr>
        <w:ind w:left="1440"/>
        <w:rPr>
          <w:rFonts w:ascii="Calibri" w:hAnsi="Calibri" w:cs="Calibri"/>
          <w:b/>
          <w:bCs/>
        </w:rPr>
      </w:pPr>
      <w:r w:rsidRPr="008E752E">
        <w:rPr>
          <w:rFonts w:ascii="Calibri" w:hAnsi="Calibri" w:cs="Calibri"/>
          <w:b/>
          <w:bCs/>
        </w:rPr>
        <w:t>samconfig.toml</w:t>
      </w:r>
    </w:p>
    <w:p w14:paraId="04515FEC" w14:textId="77777777" w:rsidR="0045592B" w:rsidRPr="0045592B" w:rsidRDefault="0045592B" w:rsidP="008E752E">
      <w:pPr>
        <w:ind w:left="2160"/>
        <w:rPr>
          <w:rFonts w:ascii="Calibri" w:hAnsi="Calibri" w:cs="Calibri"/>
        </w:rPr>
      </w:pPr>
      <w:r w:rsidRPr="0045592B">
        <w:rPr>
          <w:rFonts w:ascii="Calibri" w:hAnsi="Calibri" w:cs="Calibri"/>
        </w:rPr>
        <w:t>[default.global.parameters]</w:t>
      </w:r>
    </w:p>
    <w:p w14:paraId="07E9E48B" w14:textId="4E61A54B" w:rsidR="008E752E" w:rsidRDefault="008E752E" w:rsidP="008E752E">
      <w:pPr>
        <w:ind w:left="2880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## EDIT</w:t>
      </w:r>
    </w:p>
    <w:p w14:paraId="40D99C27" w14:textId="23970676" w:rsidR="0045592B" w:rsidRDefault="0045592B" w:rsidP="008E752E">
      <w:pPr>
        <w:ind w:left="2880"/>
        <w:rPr>
          <w:rFonts w:ascii="Calibri" w:hAnsi="Calibri" w:cs="Calibri"/>
          <w:highlight w:val="yellow"/>
        </w:rPr>
      </w:pPr>
      <w:r w:rsidRPr="0045592B">
        <w:rPr>
          <w:rFonts w:ascii="Calibri" w:hAnsi="Calibri" w:cs="Calibri"/>
          <w:highlight w:val="yellow"/>
        </w:rPr>
        <w:t>stack_name = "eb-analysis-v6-stack"</w:t>
      </w:r>
    </w:p>
    <w:p w14:paraId="545C7EBF" w14:textId="7A565E20" w:rsidR="008E752E" w:rsidRPr="0045592B" w:rsidRDefault="008E752E" w:rsidP="008E752E">
      <w:pPr>
        <w:ind w:left="2880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## ADD</w:t>
      </w:r>
    </w:p>
    <w:p w14:paraId="77485F94" w14:textId="77777777" w:rsidR="0045592B" w:rsidRPr="0045592B" w:rsidRDefault="0045592B" w:rsidP="008E752E">
      <w:pPr>
        <w:ind w:left="2880"/>
        <w:rPr>
          <w:rFonts w:ascii="Calibri" w:hAnsi="Calibri" w:cs="Calibri"/>
          <w:highlight w:val="yellow"/>
        </w:rPr>
      </w:pPr>
      <w:r w:rsidRPr="0045592B">
        <w:rPr>
          <w:rFonts w:ascii="Calibri" w:hAnsi="Calibri" w:cs="Calibri"/>
          <w:highlight w:val="yellow"/>
        </w:rPr>
        <w:t>s3_prefix = "eb-analysis-v5-stack"</w:t>
      </w:r>
    </w:p>
    <w:p w14:paraId="6250A3EE" w14:textId="2E87A1AF" w:rsidR="0045592B" w:rsidRDefault="0045592B" w:rsidP="008E752E">
      <w:pPr>
        <w:ind w:left="2880"/>
        <w:rPr>
          <w:rFonts w:ascii="Calibri" w:hAnsi="Calibri" w:cs="Calibri"/>
        </w:rPr>
      </w:pPr>
      <w:r w:rsidRPr="0045592B">
        <w:rPr>
          <w:rFonts w:ascii="Calibri" w:hAnsi="Calibri" w:cs="Calibri"/>
          <w:highlight w:val="yellow"/>
        </w:rPr>
        <w:t>region = "us-east-1"</w:t>
      </w:r>
    </w:p>
    <w:p w14:paraId="6D393B5F" w14:textId="72B9A815" w:rsidR="008E752E" w:rsidRDefault="008E752E" w:rsidP="008E752E">
      <w:pPr>
        <w:ind w:left="2880"/>
        <w:rPr>
          <w:rFonts w:ascii="Calibri" w:hAnsi="Calibri" w:cs="Calibri"/>
        </w:rPr>
      </w:pPr>
      <w:r w:rsidRPr="008E752E">
        <w:rPr>
          <w:rFonts w:ascii="Calibri" w:hAnsi="Calibri" w:cs="Calibri"/>
          <w:highlight w:val="yellow"/>
        </w:rPr>
        <w:t>resolve_s3 = true</w:t>
      </w:r>
    </w:p>
    <w:p w14:paraId="085E6EF9" w14:textId="77777777" w:rsidR="0045592B" w:rsidRDefault="0045592B" w:rsidP="008E752E">
      <w:pPr>
        <w:ind w:left="1440"/>
        <w:rPr>
          <w:rFonts w:ascii="Calibri" w:hAnsi="Calibri" w:cs="Calibri"/>
        </w:rPr>
      </w:pPr>
    </w:p>
    <w:p w14:paraId="0719BD87" w14:textId="77777777" w:rsidR="0045592B" w:rsidRPr="0045592B" w:rsidRDefault="0045592B" w:rsidP="008E752E">
      <w:pPr>
        <w:ind w:left="2160"/>
        <w:rPr>
          <w:rFonts w:ascii="Calibri" w:hAnsi="Calibri" w:cs="Calibri"/>
        </w:rPr>
      </w:pPr>
      <w:r w:rsidRPr="0045592B">
        <w:rPr>
          <w:rFonts w:ascii="Calibri" w:hAnsi="Calibri" w:cs="Calibri"/>
        </w:rPr>
        <w:t>[default.deploy.parameters]</w:t>
      </w:r>
    </w:p>
    <w:p w14:paraId="018899B2" w14:textId="77777777" w:rsidR="0045592B" w:rsidRPr="0045592B" w:rsidRDefault="0045592B" w:rsidP="008E752E">
      <w:pPr>
        <w:ind w:left="2880"/>
        <w:rPr>
          <w:rFonts w:ascii="Calibri" w:hAnsi="Calibri" w:cs="Calibri"/>
        </w:rPr>
      </w:pPr>
      <w:r w:rsidRPr="0045592B">
        <w:rPr>
          <w:rFonts w:ascii="Calibri" w:hAnsi="Calibri" w:cs="Calibri"/>
        </w:rPr>
        <w:t>capabilities = "CAPABILITY_IAM"</w:t>
      </w:r>
    </w:p>
    <w:p w14:paraId="707CF73C" w14:textId="77777777" w:rsidR="0045592B" w:rsidRPr="0045592B" w:rsidRDefault="0045592B" w:rsidP="008E752E">
      <w:pPr>
        <w:ind w:left="2880"/>
        <w:rPr>
          <w:rFonts w:ascii="Calibri" w:hAnsi="Calibri" w:cs="Calibri"/>
        </w:rPr>
      </w:pPr>
      <w:r w:rsidRPr="0045592B">
        <w:rPr>
          <w:rFonts w:ascii="Calibri" w:hAnsi="Calibri" w:cs="Calibri"/>
        </w:rPr>
        <w:t>confirm_changeset = true</w:t>
      </w:r>
    </w:p>
    <w:p w14:paraId="0525B422" w14:textId="77777777" w:rsidR="0045592B" w:rsidRDefault="0045592B" w:rsidP="008E752E">
      <w:pPr>
        <w:ind w:left="2880"/>
        <w:rPr>
          <w:rFonts w:ascii="Calibri" w:hAnsi="Calibri" w:cs="Calibri"/>
        </w:rPr>
      </w:pPr>
      <w:r w:rsidRPr="0045592B">
        <w:rPr>
          <w:rFonts w:ascii="Calibri" w:hAnsi="Calibri" w:cs="Calibri"/>
        </w:rPr>
        <w:t>resolve_s3 = true</w:t>
      </w:r>
    </w:p>
    <w:p w14:paraId="4DAAC607" w14:textId="77777777" w:rsidR="008E752E" w:rsidRPr="0045592B" w:rsidRDefault="008E752E" w:rsidP="008E752E">
      <w:pPr>
        <w:ind w:left="2880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## ADD</w:t>
      </w:r>
    </w:p>
    <w:p w14:paraId="75550904" w14:textId="77777777" w:rsidR="008E752E" w:rsidRPr="0045592B" w:rsidRDefault="008E752E" w:rsidP="008E752E">
      <w:pPr>
        <w:ind w:left="2880"/>
        <w:rPr>
          <w:rFonts w:ascii="Calibri" w:hAnsi="Calibri" w:cs="Calibri"/>
          <w:highlight w:val="yellow"/>
        </w:rPr>
      </w:pPr>
      <w:r w:rsidRPr="0045592B">
        <w:rPr>
          <w:rFonts w:ascii="Calibri" w:hAnsi="Calibri" w:cs="Calibri"/>
          <w:highlight w:val="yellow"/>
        </w:rPr>
        <w:t>stack_name = "eb-analysis-v6-stack"</w:t>
      </w:r>
    </w:p>
    <w:p w14:paraId="4A8C4E62" w14:textId="77777777" w:rsidR="008E752E" w:rsidRDefault="008E752E" w:rsidP="008E752E">
      <w:pPr>
        <w:ind w:left="2880"/>
        <w:rPr>
          <w:rFonts w:ascii="Calibri" w:hAnsi="Calibri" w:cs="Calibri"/>
        </w:rPr>
      </w:pPr>
      <w:r w:rsidRPr="0045592B">
        <w:rPr>
          <w:rFonts w:ascii="Calibri" w:hAnsi="Calibri" w:cs="Calibri"/>
          <w:highlight w:val="yellow"/>
        </w:rPr>
        <w:t>region = "us-east-1"</w:t>
      </w:r>
    </w:p>
    <w:p w14:paraId="03A7DE78" w14:textId="77777777" w:rsidR="008E752E" w:rsidRDefault="008E752E" w:rsidP="008E752E">
      <w:pPr>
        <w:ind w:left="2880"/>
        <w:rPr>
          <w:rFonts w:ascii="Calibri" w:hAnsi="Calibri" w:cs="Calibri"/>
        </w:rPr>
      </w:pPr>
      <w:r w:rsidRPr="008E752E">
        <w:rPr>
          <w:rFonts w:ascii="Calibri" w:hAnsi="Calibri" w:cs="Calibri"/>
          <w:highlight w:val="yellow"/>
        </w:rPr>
        <w:t>resolve_s3 = true</w:t>
      </w:r>
    </w:p>
    <w:p w14:paraId="09DC7524" w14:textId="77777777" w:rsidR="0045592B" w:rsidRDefault="0045592B" w:rsidP="0045592B">
      <w:pPr>
        <w:rPr>
          <w:rFonts w:ascii="Calibri" w:hAnsi="Calibri" w:cs="Calibri"/>
        </w:rPr>
      </w:pPr>
    </w:p>
    <w:p w14:paraId="5658454B" w14:textId="614EB215" w:rsidR="0093400F" w:rsidRDefault="0045592B" w:rsidP="0045592B">
      <w:pPr>
        <w:pStyle w:val="Heading3"/>
      </w:pPr>
      <w:r>
        <w:t>Run AWS: Sync SAM</w:t>
      </w:r>
    </w:p>
    <w:p w14:paraId="1E806C52" w14:textId="77777777" w:rsidR="0045592B" w:rsidRDefault="0045592B" w:rsidP="0045592B"/>
    <w:p w14:paraId="7F8EB445" w14:textId="77777777" w:rsidR="0045592B" w:rsidRDefault="0045592B" w:rsidP="0045592B"/>
    <w:p w14:paraId="3406FEDF" w14:textId="61890007" w:rsidR="0045592B" w:rsidRDefault="0045592B" w:rsidP="0045592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VSCode </w:t>
      </w:r>
      <w:r w:rsidRPr="00821E4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Command Pallet ( shift - </w:t>
      </w:r>
      <w:r>
        <w:rPr>
          <w:rFonts w:ascii="Cambria Math" w:hAnsi="Cambria Math" w:cs="Calibri"/>
        </w:rPr>
        <w:t>⌘ - P )</w:t>
      </w:r>
      <w:r>
        <w:rPr>
          <w:rFonts w:ascii="Calibri" w:hAnsi="Calibri" w:cs="Calibri"/>
        </w:rPr>
        <w:t xml:space="preserve"> </w:t>
      </w:r>
      <w:r w:rsidRPr="00A45C33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 w:rsidRPr="004F2EC4">
        <w:rPr>
          <w:rFonts w:ascii="Calibri" w:hAnsi="Calibri" w:cs="Calibri"/>
        </w:rPr>
        <w:t xml:space="preserve">AWS: </w:t>
      </w:r>
      <w:r>
        <w:rPr>
          <w:rFonts w:ascii="Calibri" w:hAnsi="Calibri" w:cs="Calibri"/>
        </w:rPr>
        <w:t>Sync SAM A</w:t>
      </w:r>
      <w:r w:rsidRPr="004F2EC4">
        <w:rPr>
          <w:rFonts w:ascii="Calibri" w:hAnsi="Calibri" w:cs="Calibri"/>
        </w:rPr>
        <w:t>pplication</w:t>
      </w:r>
      <w:r>
        <w:rPr>
          <w:rFonts w:ascii="Calibri" w:hAnsi="Calibri" w:cs="Calibri"/>
        </w:rPr>
        <w:t xml:space="preserve"> (formerly Deploy)</w:t>
      </w:r>
    </w:p>
    <w:p w14:paraId="0113AD7B" w14:textId="77777777" w:rsidR="0045592B" w:rsidRDefault="0045592B" w:rsidP="0045592B">
      <w:pPr>
        <w:rPr>
          <w:rFonts w:ascii="Calibri" w:hAnsi="Calibri" w:cs="Calibri"/>
        </w:rPr>
      </w:pPr>
    </w:p>
    <w:p w14:paraId="05CB2EE2" w14:textId="6D7E33C3" w:rsidR="0045592B" w:rsidRDefault="0045592B" w:rsidP="008E752E">
      <w:pPr>
        <w:tabs>
          <w:tab w:val="right" w:pos="2160"/>
          <w:tab w:val="left" w:pos="2880"/>
          <w:tab w:val="left" w:pos="576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  <w:t>Region</w:t>
      </w:r>
      <w:r>
        <w:rPr>
          <w:rFonts w:ascii="Calibri" w:hAnsi="Calibri" w:cs="Calibri"/>
        </w:rPr>
        <w:tab/>
        <w:t>us-east-1</w:t>
      </w:r>
      <w:r w:rsidR="008E752E">
        <w:rPr>
          <w:rFonts w:ascii="Calibri" w:hAnsi="Calibri" w:cs="Calibri"/>
        </w:rPr>
        <w:tab/>
      </w:r>
      <w:r w:rsidR="008E752E" w:rsidRPr="008E752E">
        <w:rPr>
          <w:rFonts w:ascii="Bradley Hand ITC" w:hAnsi="Bradley Hand ITC" w:cs="Calibri"/>
        </w:rPr>
        <w:t>&lt;-- default</w:t>
      </w:r>
    </w:p>
    <w:p w14:paraId="660C382A" w14:textId="6E281CB6" w:rsidR="0045592B" w:rsidRDefault="0045592B" w:rsidP="008E752E">
      <w:pPr>
        <w:tabs>
          <w:tab w:val="right" w:pos="2160"/>
          <w:tab w:val="left" w:pos="2880"/>
          <w:tab w:val="left" w:pos="576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  <w:t>Template</w:t>
      </w:r>
      <w:r>
        <w:rPr>
          <w:rFonts w:ascii="Calibri" w:hAnsi="Calibri" w:cs="Calibri"/>
        </w:rPr>
        <w:tab/>
        <w:t>template.yaml</w:t>
      </w:r>
      <w:r w:rsidR="008E752E">
        <w:rPr>
          <w:rFonts w:ascii="Calibri" w:hAnsi="Calibri" w:cs="Calibri"/>
        </w:rPr>
        <w:tab/>
      </w:r>
      <w:r w:rsidR="008E752E" w:rsidRPr="008E752E">
        <w:rPr>
          <w:rFonts w:ascii="Bradley Hand ITC" w:hAnsi="Bradley Hand ITC" w:cs="Calibri"/>
        </w:rPr>
        <w:t>&lt;-- default</w:t>
      </w:r>
    </w:p>
    <w:p w14:paraId="12FC29BB" w14:textId="13E252C7" w:rsidR="0045592B" w:rsidRDefault="0045592B" w:rsidP="008E752E">
      <w:pPr>
        <w:tabs>
          <w:tab w:val="right" w:pos="2160"/>
          <w:tab w:val="left" w:pos="2880"/>
          <w:tab w:val="left" w:pos="576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  <w:t>Stack</w:t>
      </w:r>
      <w:r>
        <w:rPr>
          <w:rFonts w:ascii="Calibri" w:hAnsi="Calibri" w:cs="Calibri"/>
        </w:rPr>
        <w:tab/>
        <w:t>eb-analysis-v6-stack</w:t>
      </w:r>
      <w:r w:rsidR="008E752E">
        <w:rPr>
          <w:rFonts w:ascii="Calibri" w:hAnsi="Calibri" w:cs="Calibri"/>
        </w:rPr>
        <w:tab/>
      </w:r>
      <w:r w:rsidR="008E752E" w:rsidRPr="008E752E">
        <w:rPr>
          <w:rFonts w:ascii="Bradley Hand ITC" w:hAnsi="Bradley Hand ITC" w:cs="Calibri"/>
        </w:rPr>
        <w:t>&lt;-- first time input then default</w:t>
      </w:r>
    </w:p>
    <w:p w14:paraId="4CA7CCFA" w14:textId="514E2B57" w:rsidR="0045592B" w:rsidRPr="0045592B" w:rsidRDefault="0045592B" w:rsidP="008E752E">
      <w:pPr>
        <w:tabs>
          <w:tab w:val="right" w:pos="2160"/>
          <w:tab w:val="left" w:pos="2880"/>
          <w:tab w:val="left" w:pos="5760"/>
        </w:tabs>
      </w:pPr>
      <w:r>
        <w:rPr>
          <w:rFonts w:ascii="Calibri" w:hAnsi="Calibri" w:cs="Calibri"/>
        </w:rPr>
        <w:tab/>
        <w:t>S3 Bucket</w:t>
      </w:r>
      <w:r>
        <w:rPr>
          <w:rFonts w:ascii="Calibri" w:hAnsi="Calibri" w:cs="Calibri"/>
        </w:rPr>
        <w:tab/>
        <w:t>eb-analysis-v6-bucket</w:t>
      </w:r>
      <w:r w:rsidR="008E752E">
        <w:rPr>
          <w:rFonts w:ascii="Calibri" w:hAnsi="Calibri" w:cs="Calibri"/>
        </w:rPr>
        <w:tab/>
      </w:r>
      <w:r w:rsidR="008E752E" w:rsidRPr="008E752E">
        <w:rPr>
          <w:rFonts w:ascii="Bradley Hand ITC" w:hAnsi="Bradley Hand ITC" w:cs="Calibri"/>
        </w:rPr>
        <w:t>&lt;-- first time input then default</w:t>
      </w:r>
    </w:p>
    <w:p w14:paraId="07945A09" w14:textId="55F7B6D1" w:rsidR="00631ABD" w:rsidRDefault="00631ABD">
      <w:r>
        <w:br w:type="page"/>
      </w:r>
    </w:p>
    <w:p w14:paraId="1B2D4C17" w14:textId="77777777" w:rsidR="0045592B" w:rsidRDefault="0045592B" w:rsidP="0045592B"/>
    <w:p w14:paraId="0C6E6C80" w14:textId="14223C92" w:rsidR="004F2EC4" w:rsidRPr="004F2EC4" w:rsidRDefault="0093400F" w:rsidP="0093400F">
      <w:pPr>
        <w:pStyle w:val="Heading3"/>
        <w:rPr>
          <w:sz w:val="24"/>
          <w:szCs w:val="24"/>
        </w:rPr>
      </w:pPr>
      <w:r>
        <w:t>Verify changes generated by AWS: Sync SAM</w:t>
      </w:r>
    </w:p>
    <w:p w14:paraId="0345337C" w14:textId="77777777" w:rsidR="004F2EC4" w:rsidRDefault="004F2EC4" w:rsidP="004F2EC4">
      <w:pPr>
        <w:rPr>
          <w:rFonts w:ascii="Calibri" w:hAnsi="Calibri" w:cs="Calibri"/>
        </w:rPr>
      </w:pPr>
      <w:r w:rsidRPr="004F2EC4">
        <w:rPr>
          <w:rFonts w:ascii="Calibri" w:hAnsi="Calibri" w:cs="Calibri"/>
        </w:rPr>
        <w:t> </w:t>
      </w:r>
    </w:p>
    <w:p w14:paraId="6934F922" w14:textId="77777777" w:rsidR="0093400F" w:rsidRPr="004F2EC4" w:rsidRDefault="0093400F" w:rsidP="0093400F">
      <w:pPr>
        <w:rPr>
          <w:rFonts w:ascii="Calibri" w:hAnsi="Calibri" w:cs="Calibri"/>
        </w:rPr>
      </w:pPr>
      <w:r w:rsidRPr="004F2EC4">
        <w:rPr>
          <w:rFonts w:ascii="Calibri" w:hAnsi="Calibri" w:cs="Calibri"/>
        </w:rPr>
        <w:t>Cloud</w:t>
      </w:r>
    </w:p>
    <w:p w14:paraId="30468AEF" w14:textId="77777777" w:rsidR="0093400F" w:rsidRPr="004F2EC4" w:rsidRDefault="0093400F" w:rsidP="0093400F">
      <w:pPr>
        <w:ind w:left="540"/>
        <w:rPr>
          <w:rFonts w:ascii="Calibri" w:hAnsi="Calibri" w:cs="Calibri"/>
        </w:rPr>
      </w:pPr>
      <w:r w:rsidRPr="004F2EC4">
        <w:rPr>
          <w:rFonts w:ascii="Calibri" w:hAnsi="Calibri" w:cs="Calibri"/>
        </w:rPr>
        <w:t>The new Lambda is added.</w:t>
      </w:r>
    </w:p>
    <w:p w14:paraId="1D4CB6C9" w14:textId="77777777" w:rsidR="0093400F" w:rsidRPr="004F2EC4" w:rsidRDefault="0093400F" w:rsidP="0093400F">
      <w:pPr>
        <w:ind w:left="540"/>
        <w:rPr>
          <w:rFonts w:ascii="Calibri" w:hAnsi="Calibri" w:cs="Calibri"/>
        </w:rPr>
      </w:pPr>
      <w:r w:rsidRPr="004F2EC4">
        <w:rPr>
          <w:rFonts w:ascii="Calibri" w:hAnsi="Calibri" w:cs="Calibri"/>
        </w:rPr>
        <w:t>Logs are generated</w:t>
      </w:r>
    </w:p>
    <w:p w14:paraId="346797E9" w14:textId="56208107" w:rsidR="008E752E" w:rsidRPr="004F2EC4" w:rsidRDefault="0093400F" w:rsidP="0093400F">
      <w:pPr>
        <w:rPr>
          <w:rFonts w:ascii="Calibri" w:hAnsi="Calibri" w:cs="Calibri"/>
        </w:rPr>
      </w:pPr>
      <w:r w:rsidRPr="004F2EC4">
        <w:rPr>
          <w:rFonts w:ascii="Calibri" w:hAnsi="Calibri" w:cs="Calibri"/>
        </w:rPr>
        <w:t>Local</w:t>
      </w:r>
      <w:r w:rsidR="00631ABD">
        <w:rPr>
          <w:rFonts w:ascii="Calibri" w:hAnsi="Calibri" w:cs="Calibri"/>
        </w:rPr>
        <w:t xml:space="preserve"> -- </w:t>
      </w:r>
      <w:r w:rsidR="00631ABD" w:rsidRPr="00631ABD">
        <w:rPr>
          <w:rFonts w:ascii="Bradley Hand ITC" w:hAnsi="Bradley Hand ITC" w:cs="Calibri"/>
        </w:rPr>
        <w:t>N</w:t>
      </w:r>
      <w:r w:rsidR="008E752E" w:rsidRPr="00631ABD">
        <w:rPr>
          <w:rFonts w:ascii="Bradley Hand ITC" w:hAnsi="Bradley Hand ITC" w:cs="Calibri"/>
        </w:rPr>
        <w:t>OTE: Docker must be running</w:t>
      </w:r>
      <w:r w:rsidR="008E752E">
        <w:rPr>
          <w:rFonts w:ascii="Calibri" w:hAnsi="Calibri" w:cs="Calibri"/>
        </w:rPr>
        <w:t>.</w:t>
      </w:r>
    </w:p>
    <w:p w14:paraId="4DA48FB6" w14:textId="77777777" w:rsidR="0093400F" w:rsidRPr="004F2EC4" w:rsidRDefault="0093400F" w:rsidP="0093400F">
      <w:pPr>
        <w:ind w:left="540"/>
        <w:rPr>
          <w:rFonts w:ascii="Calibri" w:hAnsi="Calibri" w:cs="Calibri"/>
        </w:rPr>
      </w:pPr>
      <w:r w:rsidRPr="004F2EC4">
        <w:rPr>
          <w:rFonts w:ascii="Calibri" w:hAnsi="Calibri" w:cs="Calibri"/>
        </w:rPr>
        <w:lastRenderedPageBreak/>
        <w:t>JOY</w:t>
      </w:r>
    </w:p>
    <w:p w14:paraId="14A9F5B6" w14:textId="77777777" w:rsidR="0093400F" w:rsidRPr="004F2EC4" w:rsidRDefault="0093400F" w:rsidP="0093400F">
      <w:pPr>
        <w:rPr>
          <w:rFonts w:ascii="Calibri" w:hAnsi="Calibri" w:cs="Calibri"/>
        </w:rPr>
      </w:pPr>
      <w:r w:rsidRPr="004F2EC4">
        <w:rPr>
          <w:rFonts w:ascii="Calibri" w:hAnsi="Calibri" w:cs="Calibri"/>
        </w:rPr>
        <w:t>Browser</w:t>
      </w:r>
    </w:p>
    <w:p w14:paraId="5743F7BF" w14:textId="77777777" w:rsidR="0093400F" w:rsidRPr="004F2EC4" w:rsidRDefault="0093400F" w:rsidP="0093400F">
      <w:pPr>
        <w:ind w:left="540"/>
        <w:rPr>
          <w:rFonts w:ascii="Calibri" w:hAnsi="Calibri" w:cs="Calibri"/>
        </w:rPr>
      </w:pPr>
      <w:r w:rsidRPr="004F2EC4">
        <w:rPr>
          <w:rFonts w:ascii="Calibri" w:hAnsi="Calibri" w:cs="Calibri"/>
        </w:rPr>
        <w:t>JOY</w:t>
      </w:r>
    </w:p>
    <w:p w14:paraId="6596998E" w14:textId="1B87980F" w:rsidR="0093400F" w:rsidRDefault="0045592B" w:rsidP="0093400F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</w:p>
    <w:p w14:paraId="7AF5653D" w14:textId="1FED16F6" w:rsidR="004F2EC4" w:rsidRDefault="0093400F" w:rsidP="0093400F">
      <w:pPr>
        <w:pStyle w:val="Heading3"/>
      </w:pPr>
      <w:r w:rsidRPr="004F2EC4">
        <w:t>Add second Lambda function</w:t>
      </w:r>
    </w:p>
    <w:p w14:paraId="4A124B6A" w14:textId="77777777" w:rsidR="00A152B2" w:rsidRDefault="00A152B2" w:rsidP="004F2EC4">
      <w:pPr>
        <w:ind w:left="540"/>
        <w:rPr>
          <w:rFonts w:ascii="Calibri" w:hAnsi="Calibri" w:cs="Calibri"/>
        </w:rPr>
      </w:pPr>
    </w:p>
    <w:p w14:paraId="617662DA" w14:textId="77777777" w:rsidR="00631ABD" w:rsidRDefault="00631ABD" w:rsidP="004F2EC4">
      <w:pPr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Modify code is both Lambdas.</w:t>
      </w:r>
    </w:p>
    <w:p w14:paraId="0DC589E2" w14:textId="77777777" w:rsidR="00631ABD" w:rsidRDefault="00631ABD" w:rsidP="00631ABD">
      <w:pPr>
        <w:rPr>
          <w:rFonts w:ascii="Calibri" w:hAnsi="Calibri" w:cs="Calibri"/>
        </w:rPr>
      </w:pPr>
    </w:p>
    <w:p w14:paraId="62CDFF3C" w14:textId="70C9EE3D" w:rsidR="004F2EC4" w:rsidRDefault="004F2EC4" w:rsidP="00631ABD">
      <w:pPr>
        <w:pStyle w:val="Heading3"/>
      </w:pPr>
      <w:r w:rsidRPr="004F2EC4">
        <w:t>Run -- AWS: Sync SAM</w:t>
      </w:r>
    </w:p>
    <w:p w14:paraId="311CAA8B" w14:textId="77777777" w:rsidR="004F2EC4" w:rsidRDefault="004F2EC4" w:rsidP="004F2EC4">
      <w:pPr>
        <w:rPr>
          <w:rFonts w:ascii="Calibri" w:hAnsi="Calibri" w:cs="Calibri"/>
        </w:rPr>
      </w:pPr>
    </w:p>
    <w:p w14:paraId="5E9022CE" w14:textId="76C15E80" w:rsidR="0093400F" w:rsidRDefault="0093400F" w:rsidP="0093400F">
      <w:pPr>
        <w:pStyle w:val="Heading3"/>
      </w:pPr>
      <w:r>
        <w:t>VERIFY AWS Sync SAM</w:t>
      </w:r>
    </w:p>
    <w:p w14:paraId="5D97DE23" w14:textId="77777777" w:rsidR="0093400F" w:rsidRDefault="0093400F" w:rsidP="004F2EC4">
      <w:pPr>
        <w:rPr>
          <w:rFonts w:ascii="Calibri" w:hAnsi="Calibri" w:cs="Calibri"/>
        </w:rPr>
      </w:pPr>
    </w:p>
    <w:p w14:paraId="08020C54" w14:textId="0050A6D3" w:rsidR="004F2EC4" w:rsidRPr="004F2EC4" w:rsidRDefault="004F2EC4" w:rsidP="004F2EC4">
      <w:pPr>
        <w:rPr>
          <w:rFonts w:ascii="Calibri" w:hAnsi="Calibri" w:cs="Calibri"/>
        </w:rPr>
      </w:pPr>
      <w:r w:rsidRPr="004F2EC4">
        <w:rPr>
          <w:rFonts w:ascii="Calibri" w:hAnsi="Calibri" w:cs="Calibri"/>
        </w:rPr>
        <w:t>Cloud</w:t>
      </w:r>
    </w:p>
    <w:p w14:paraId="519F9ECC" w14:textId="77777777" w:rsidR="004F2EC4" w:rsidRPr="004F2EC4" w:rsidRDefault="004F2EC4" w:rsidP="004F2EC4">
      <w:pPr>
        <w:ind w:left="540"/>
        <w:rPr>
          <w:rFonts w:ascii="Calibri" w:hAnsi="Calibri" w:cs="Calibri"/>
        </w:rPr>
      </w:pPr>
      <w:r w:rsidRPr="004F2EC4">
        <w:rPr>
          <w:rFonts w:ascii="Calibri" w:hAnsi="Calibri" w:cs="Calibri"/>
        </w:rPr>
        <w:t>The new Lambda is added.</w:t>
      </w:r>
    </w:p>
    <w:p w14:paraId="739BDF5C" w14:textId="77777777" w:rsidR="004F2EC4" w:rsidRPr="004F2EC4" w:rsidRDefault="004F2EC4" w:rsidP="004F2EC4">
      <w:pPr>
        <w:ind w:left="540"/>
        <w:rPr>
          <w:rFonts w:ascii="Calibri" w:hAnsi="Calibri" w:cs="Calibri"/>
        </w:rPr>
      </w:pPr>
      <w:r w:rsidRPr="004F2EC4">
        <w:rPr>
          <w:rFonts w:ascii="Calibri" w:hAnsi="Calibri" w:cs="Calibri"/>
        </w:rPr>
        <w:t>Logs are generated</w:t>
      </w:r>
    </w:p>
    <w:p w14:paraId="3DD4B1CD" w14:textId="06F3CDF6" w:rsidR="004F2EC4" w:rsidRPr="004F2EC4" w:rsidRDefault="004F2EC4" w:rsidP="004F2EC4">
      <w:pPr>
        <w:rPr>
          <w:rFonts w:ascii="Calibri" w:hAnsi="Calibri" w:cs="Calibri"/>
        </w:rPr>
      </w:pPr>
      <w:r w:rsidRPr="004F2EC4">
        <w:rPr>
          <w:rFonts w:ascii="Calibri" w:hAnsi="Calibri" w:cs="Calibri"/>
        </w:rPr>
        <w:t>Local</w:t>
      </w:r>
    </w:p>
    <w:p w14:paraId="23B5D62C" w14:textId="77777777" w:rsidR="004F2EC4" w:rsidRPr="004F2EC4" w:rsidRDefault="004F2EC4" w:rsidP="004F2EC4">
      <w:pPr>
        <w:ind w:left="540"/>
        <w:rPr>
          <w:rFonts w:ascii="Calibri" w:hAnsi="Calibri" w:cs="Calibri"/>
        </w:rPr>
      </w:pPr>
      <w:r w:rsidRPr="004F2EC4">
        <w:rPr>
          <w:rFonts w:ascii="Calibri" w:hAnsi="Calibri" w:cs="Calibri"/>
        </w:rPr>
        <w:t>JOY</w:t>
      </w:r>
    </w:p>
    <w:p w14:paraId="11E62184" w14:textId="5366B846" w:rsidR="004F2EC4" w:rsidRPr="004F2EC4" w:rsidRDefault="004F2EC4" w:rsidP="004F2EC4">
      <w:pPr>
        <w:rPr>
          <w:rFonts w:ascii="Calibri" w:hAnsi="Calibri" w:cs="Calibri"/>
        </w:rPr>
      </w:pPr>
      <w:r w:rsidRPr="004F2EC4">
        <w:rPr>
          <w:rFonts w:ascii="Calibri" w:hAnsi="Calibri" w:cs="Calibri"/>
        </w:rPr>
        <w:t>Browser</w:t>
      </w:r>
    </w:p>
    <w:p w14:paraId="44A07C07" w14:textId="77777777" w:rsidR="004F2EC4" w:rsidRPr="004F2EC4" w:rsidRDefault="004F2EC4" w:rsidP="004F2EC4">
      <w:pPr>
        <w:ind w:left="540"/>
        <w:rPr>
          <w:rFonts w:ascii="Calibri" w:hAnsi="Calibri" w:cs="Calibri"/>
        </w:rPr>
      </w:pPr>
      <w:r w:rsidRPr="004F2EC4">
        <w:rPr>
          <w:rFonts w:ascii="Calibri" w:hAnsi="Calibri" w:cs="Calibri"/>
        </w:rPr>
        <w:t>JOY</w:t>
      </w:r>
    </w:p>
    <w:p w14:paraId="7C96D928" w14:textId="33CCD1DE" w:rsidR="00631ABD" w:rsidRDefault="00631ABD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39BFE60" w14:textId="77777777" w:rsidR="004F2EC4" w:rsidRDefault="004F2EC4" w:rsidP="0093400F">
      <w:pPr>
        <w:rPr>
          <w:rFonts w:ascii="Calibri" w:hAnsi="Calibri" w:cs="Calibri"/>
        </w:rPr>
      </w:pPr>
    </w:p>
    <w:p w14:paraId="76A83566" w14:textId="77777777" w:rsidR="00631ABD" w:rsidRDefault="00631ABD" w:rsidP="0093400F">
      <w:pPr>
        <w:pStyle w:val="Heading3"/>
      </w:pPr>
      <w:r>
        <w:t>OPTIONAL</w:t>
      </w:r>
    </w:p>
    <w:p w14:paraId="05843346" w14:textId="48E43A95" w:rsidR="0093400F" w:rsidRDefault="0093400F" w:rsidP="00631ABD">
      <w:pPr>
        <w:pStyle w:val="Heading3"/>
        <w:ind w:firstLine="720"/>
      </w:pPr>
      <w:r>
        <w:t xml:space="preserve">Build project with </w:t>
      </w:r>
      <w:r w:rsidRPr="004F2EC4">
        <w:t>$ sam build / $ sam deploy</w:t>
      </w:r>
    </w:p>
    <w:p w14:paraId="1EEC962F" w14:textId="77777777" w:rsidR="0093400F" w:rsidRDefault="0093400F" w:rsidP="0093400F">
      <w:pPr>
        <w:rPr>
          <w:rFonts w:ascii="Calibri" w:hAnsi="Calibri" w:cs="Calibri"/>
        </w:rPr>
      </w:pPr>
    </w:p>
    <w:p w14:paraId="1A4CC65A" w14:textId="7927EF4D" w:rsidR="004F2EC4" w:rsidRPr="004F2EC4" w:rsidRDefault="004F2EC4" w:rsidP="004F2EC4">
      <w:pPr>
        <w:rPr>
          <w:rFonts w:ascii="Calibri" w:hAnsi="Calibri" w:cs="Calibri"/>
        </w:rPr>
      </w:pPr>
      <w:r w:rsidRPr="004F2EC4">
        <w:rPr>
          <w:rFonts w:ascii="Calibri" w:hAnsi="Calibri" w:cs="Calibri"/>
        </w:rPr>
        <w:t>Don't make any changes; Just run.</w:t>
      </w:r>
    </w:p>
    <w:p w14:paraId="0E623268" w14:textId="77777777" w:rsidR="004F2EC4" w:rsidRPr="004F2EC4" w:rsidRDefault="004F2EC4" w:rsidP="004F2EC4">
      <w:pPr>
        <w:rPr>
          <w:rFonts w:ascii="Calibri" w:hAnsi="Calibri" w:cs="Calibri"/>
        </w:rPr>
      </w:pPr>
      <w:r w:rsidRPr="004F2EC4">
        <w:rPr>
          <w:rFonts w:ascii="Calibri" w:hAnsi="Calibri" w:cs="Calibri"/>
        </w:rPr>
        <w:t> </w:t>
      </w:r>
    </w:p>
    <w:p w14:paraId="68346CBC" w14:textId="77777777" w:rsidR="004F2EC4" w:rsidRPr="004F2EC4" w:rsidRDefault="004F2EC4" w:rsidP="004F2EC4">
      <w:pPr>
        <w:rPr>
          <w:rFonts w:ascii="Calibri" w:hAnsi="Calibri" w:cs="Calibri"/>
          <w:b/>
          <w:bCs/>
        </w:rPr>
      </w:pPr>
      <w:r w:rsidRPr="004F2EC4">
        <w:rPr>
          <w:rFonts w:ascii="Calibri" w:hAnsi="Calibri" w:cs="Calibri"/>
          <w:b/>
          <w:bCs/>
        </w:rPr>
        <w:t>OBSERVATION</w:t>
      </w:r>
    </w:p>
    <w:p w14:paraId="75478282" w14:textId="77777777" w:rsidR="004F2EC4" w:rsidRDefault="004F2EC4" w:rsidP="004F2EC4">
      <w:pPr>
        <w:rPr>
          <w:rFonts w:ascii="Calibri" w:hAnsi="Calibri" w:cs="Calibri"/>
        </w:rPr>
      </w:pPr>
    </w:p>
    <w:p w14:paraId="3E3C67E6" w14:textId="03A7BC9E" w:rsidR="004F2EC4" w:rsidRPr="004F2EC4" w:rsidRDefault="00E813D7" w:rsidP="004F2EC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Build &amp; </w:t>
      </w:r>
      <w:proofErr w:type="gramStart"/>
      <w:r>
        <w:rPr>
          <w:rFonts w:ascii="Calibri" w:hAnsi="Calibri" w:cs="Calibri"/>
        </w:rPr>
        <w:t>Deploy</w:t>
      </w:r>
      <w:proofErr w:type="gramEnd"/>
      <w:r>
        <w:rPr>
          <w:rFonts w:ascii="Calibri" w:hAnsi="Calibri" w:cs="Calibri"/>
        </w:rPr>
        <w:t xml:space="preserve"> created a new </w:t>
      </w:r>
      <w:r w:rsidR="004F2EC4" w:rsidRPr="004F2EC4">
        <w:rPr>
          <w:rFonts w:ascii="Calibri" w:hAnsi="Calibri" w:cs="Calibri"/>
        </w:rPr>
        <w:t>S3 Bucket.</w:t>
      </w:r>
    </w:p>
    <w:p w14:paraId="51B5CA3F" w14:textId="56B95852" w:rsidR="004F2EC4" w:rsidRPr="004F2EC4" w:rsidRDefault="004F2EC4" w:rsidP="00E813D7">
      <w:pPr>
        <w:rPr>
          <w:rFonts w:ascii="Calibri" w:hAnsi="Calibri" w:cs="Calibri"/>
        </w:rPr>
      </w:pPr>
      <w:r w:rsidRPr="004F2EC4">
        <w:rPr>
          <w:rFonts w:ascii="Calibri" w:hAnsi="Calibri" w:cs="Calibri"/>
        </w:rPr>
        <w:t> </w:t>
      </w:r>
      <w:r w:rsidR="00E813D7">
        <w:rPr>
          <w:rFonts w:ascii="Calibri" w:hAnsi="Calibri" w:cs="Calibri"/>
        </w:rPr>
        <w:tab/>
      </w:r>
      <w:r w:rsidRPr="004F2EC4">
        <w:rPr>
          <w:rFonts w:ascii="Calibri" w:hAnsi="Calibri" w:cs="Calibri"/>
        </w:rPr>
        <w:t>aws-sam-cli-managed-default-samclisourcebucket-g9n9x1gklj76</w:t>
      </w:r>
    </w:p>
    <w:p w14:paraId="461CC47A" w14:textId="1F7E2B11" w:rsidR="004F2EC4" w:rsidRPr="004F2EC4" w:rsidRDefault="004F2EC4" w:rsidP="00E813D7">
      <w:pPr>
        <w:rPr>
          <w:rFonts w:ascii="Calibri" w:hAnsi="Calibri" w:cs="Calibri"/>
        </w:rPr>
      </w:pPr>
    </w:p>
    <w:p w14:paraId="58AA643F" w14:textId="77777777" w:rsidR="004F2EC4" w:rsidRPr="004F2EC4" w:rsidRDefault="004F2EC4" w:rsidP="004F2EC4">
      <w:pPr>
        <w:rPr>
          <w:rFonts w:ascii="Calibri" w:hAnsi="Calibri" w:cs="Calibri"/>
        </w:rPr>
      </w:pPr>
      <w:r w:rsidRPr="004F2EC4">
        <w:rPr>
          <w:rFonts w:ascii="Calibri" w:hAnsi="Calibri" w:cs="Calibri"/>
        </w:rPr>
        <w:t>The bucket contains a folder:</w:t>
      </w:r>
    </w:p>
    <w:p w14:paraId="1BD49C41" w14:textId="77777777" w:rsidR="004F2EC4" w:rsidRPr="004F2EC4" w:rsidRDefault="004F2EC4" w:rsidP="004F2EC4">
      <w:pPr>
        <w:ind w:left="540"/>
        <w:rPr>
          <w:rFonts w:ascii="Calibri" w:hAnsi="Calibri" w:cs="Calibri"/>
        </w:rPr>
      </w:pPr>
      <w:r w:rsidRPr="004F2EC4">
        <w:rPr>
          <w:rFonts w:ascii="Calibri" w:hAnsi="Calibri" w:cs="Calibri"/>
        </w:rPr>
        <w:t>eb-analysis-v6-stack</w:t>
      </w:r>
    </w:p>
    <w:p w14:paraId="467B3B83" w14:textId="77777777" w:rsidR="004F2EC4" w:rsidRPr="004F2EC4" w:rsidRDefault="004F2EC4" w:rsidP="004F2EC4">
      <w:pPr>
        <w:ind w:left="1080"/>
        <w:rPr>
          <w:rFonts w:ascii="Calibri" w:hAnsi="Calibri" w:cs="Calibri"/>
        </w:rPr>
      </w:pPr>
      <w:r w:rsidRPr="004F2EC4">
        <w:rPr>
          <w:rFonts w:ascii="Calibri" w:hAnsi="Calibri" w:cs="Calibri"/>
        </w:rPr>
        <w:t>In the folder are a bunch of templates.</w:t>
      </w:r>
    </w:p>
    <w:p w14:paraId="00A6D886" w14:textId="77777777" w:rsidR="004F2EC4" w:rsidRDefault="004F2EC4" w:rsidP="004F2EC4">
      <w:pPr>
        <w:ind w:left="1080"/>
        <w:rPr>
          <w:rFonts w:ascii="Calibri" w:hAnsi="Calibri" w:cs="Calibri"/>
        </w:rPr>
      </w:pPr>
      <w:r w:rsidRPr="004F2EC4">
        <w:rPr>
          <w:rFonts w:ascii="Calibri" w:hAnsi="Calibri" w:cs="Calibri"/>
        </w:rPr>
        <w:t>There is no code or editable info.</w:t>
      </w:r>
    </w:p>
    <w:p w14:paraId="044566F1" w14:textId="77777777" w:rsidR="00E813D7" w:rsidRPr="004F2EC4" w:rsidRDefault="00E813D7" w:rsidP="004F2EC4">
      <w:pPr>
        <w:ind w:left="1080"/>
        <w:rPr>
          <w:rFonts w:ascii="Calibri" w:hAnsi="Calibri" w:cs="Calibri"/>
        </w:rPr>
      </w:pPr>
    </w:p>
    <w:p w14:paraId="290650C3" w14:textId="6C702FA2" w:rsidR="00E813D7" w:rsidRDefault="00E813D7" w:rsidP="004F2EC4">
      <w:pPr>
        <w:rPr>
          <w:rFonts w:ascii="Calibri" w:hAnsi="Calibri" w:cs="Calibri"/>
        </w:rPr>
      </w:pPr>
      <w:r>
        <w:rPr>
          <w:rFonts w:ascii="Calibri" w:hAnsi="Calibri" w:cs="Calibri"/>
        </w:rPr>
        <w:t>There were no other files added or modified</w:t>
      </w:r>
    </w:p>
    <w:p w14:paraId="4573F227" w14:textId="77777777" w:rsidR="00E813D7" w:rsidRDefault="00E813D7" w:rsidP="004F2EC4">
      <w:pPr>
        <w:rPr>
          <w:rFonts w:ascii="Calibri" w:hAnsi="Calibri" w:cs="Calibri"/>
        </w:rPr>
      </w:pPr>
    </w:p>
    <w:p w14:paraId="1BCD4E8B" w14:textId="6FEB10FC" w:rsidR="004F2EC4" w:rsidRPr="00E813D7" w:rsidRDefault="00E813D7" w:rsidP="00E813D7">
      <w:pPr>
        <w:pStyle w:val="Heading3"/>
        <w:rPr>
          <w:sz w:val="40"/>
          <w:szCs w:val="40"/>
        </w:rPr>
      </w:pPr>
      <w:r w:rsidRPr="00E813D7">
        <w:rPr>
          <w:sz w:val="40"/>
          <w:szCs w:val="40"/>
        </w:rPr>
        <w:t>Make another change and publish with AWS: Sync SAM</w:t>
      </w:r>
      <w:r w:rsidR="004F2EC4" w:rsidRPr="00E813D7">
        <w:rPr>
          <w:sz w:val="40"/>
          <w:szCs w:val="40"/>
        </w:rPr>
        <w:t> </w:t>
      </w:r>
    </w:p>
    <w:p w14:paraId="6010A21C" w14:textId="77777777" w:rsidR="004F2EC4" w:rsidRDefault="004F2EC4" w:rsidP="004F2EC4">
      <w:pPr>
        <w:rPr>
          <w:rFonts w:ascii="Calibri" w:hAnsi="Calibri" w:cs="Calibri"/>
        </w:rPr>
      </w:pPr>
    </w:p>
    <w:p w14:paraId="588FCC6B" w14:textId="6EFFA2AC" w:rsidR="004F2EC4" w:rsidRPr="004F2EC4" w:rsidRDefault="004F2EC4" w:rsidP="004F2EC4">
      <w:pPr>
        <w:rPr>
          <w:rFonts w:ascii="Calibri" w:hAnsi="Calibri" w:cs="Calibri"/>
        </w:rPr>
      </w:pPr>
      <w:r w:rsidRPr="004F2EC4">
        <w:rPr>
          <w:rFonts w:ascii="Calibri" w:hAnsi="Calibri" w:cs="Calibri"/>
        </w:rPr>
        <w:t>No new files.</w:t>
      </w:r>
    </w:p>
    <w:p w14:paraId="79ED0B49" w14:textId="5FF5CCBE" w:rsidR="004F2EC4" w:rsidRPr="00E813D7" w:rsidRDefault="004F2EC4" w:rsidP="00F96817">
      <w:pPr>
        <w:rPr>
          <w:rFonts w:ascii="Calibri" w:hAnsi="Calibri" w:cs="Calibri"/>
        </w:rPr>
      </w:pPr>
      <w:r w:rsidRPr="004F2EC4">
        <w:rPr>
          <w:rFonts w:ascii="Calibri" w:hAnsi="Calibri" w:cs="Calibri"/>
        </w:rPr>
        <w:t>All changes were added.</w:t>
      </w:r>
    </w:p>
    <w:p w14:paraId="4EAD0EB9" w14:textId="77777777" w:rsidR="004F2EC4" w:rsidRDefault="004F2EC4">
      <w:pPr>
        <w:rPr>
          <w:sz w:val="44"/>
          <w:szCs w:val="44"/>
        </w:rPr>
      </w:pPr>
    </w:p>
    <w:p w14:paraId="1FEF09BA" w14:textId="3054D81F" w:rsidR="00997DF5" w:rsidRDefault="00997DF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1F3F5E7" w14:textId="45537F4A" w:rsidR="00997DF5" w:rsidRDefault="00997DF5" w:rsidP="00997DF5">
      <w:pPr>
        <w:pStyle w:val="Heading1"/>
      </w:pPr>
      <w:r>
        <w:lastRenderedPageBreak/>
        <w:t>PURGE SAM Files</w:t>
      </w:r>
    </w:p>
    <w:p w14:paraId="258AECB9" w14:textId="77777777" w:rsidR="00997DF5" w:rsidRDefault="00997DF5" w:rsidP="00997DF5"/>
    <w:p w14:paraId="34485625" w14:textId="45A6A61D" w:rsidR="00720150" w:rsidRPr="00F33076" w:rsidRDefault="00720150" w:rsidP="00F33076">
      <w:pPr>
        <w:pStyle w:val="ListParagraph"/>
        <w:numPr>
          <w:ilvl w:val="0"/>
          <w:numId w:val="2"/>
        </w:numPr>
        <w:rPr>
          <w:b/>
          <w:bCs/>
        </w:rPr>
      </w:pPr>
      <w:r w:rsidRPr="00F33076">
        <w:rPr>
          <w:b/>
          <w:bCs/>
        </w:rPr>
        <w:t>S3 &gt; Buckets</w:t>
      </w:r>
    </w:p>
    <w:p w14:paraId="561D9A96" w14:textId="77777777" w:rsidR="00720150" w:rsidRDefault="00720150" w:rsidP="00720150"/>
    <w:p w14:paraId="48C061D4" w14:textId="77777777" w:rsidR="00720150" w:rsidRDefault="00720150" w:rsidP="00720150">
      <w:r>
        <w:tab/>
        <w:t>Empty and then Delete project buckets.</w:t>
      </w:r>
    </w:p>
    <w:p w14:paraId="1775ED17" w14:textId="77777777" w:rsidR="00720150" w:rsidRDefault="00720150" w:rsidP="00720150">
      <w:r>
        <w:tab/>
        <w:t>Empty and then Delete “aws-sam-cli-managed-default” buckets.</w:t>
      </w:r>
    </w:p>
    <w:p w14:paraId="717BC52D" w14:textId="77777777" w:rsidR="00720150" w:rsidRDefault="00720150" w:rsidP="00997DF5">
      <w:pPr>
        <w:rPr>
          <w:b/>
          <w:bCs/>
        </w:rPr>
      </w:pPr>
    </w:p>
    <w:p w14:paraId="19BA15E4" w14:textId="142A22F3" w:rsidR="00997DF5" w:rsidRPr="00F33076" w:rsidRDefault="00997DF5" w:rsidP="00F33076">
      <w:pPr>
        <w:pStyle w:val="ListParagraph"/>
        <w:numPr>
          <w:ilvl w:val="0"/>
          <w:numId w:val="2"/>
        </w:numPr>
        <w:rPr>
          <w:b/>
          <w:bCs/>
        </w:rPr>
      </w:pPr>
      <w:r w:rsidRPr="00F33076">
        <w:rPr>
          <w:b/>
          <w:bCs/>
        </w:rPr>
        <w:t>Cloud Formation &gt; Stacks</w:t>
      </w:r>
    </w:p>
    <w:p w14:paraId="09871353" w14:textId="77777777" w:rsidR="00997DF5" w:rsidRDefault="00997DF5" w:rsidP="00997DF5"/>
    <w:p w14:paraId="11DDB986" w14:textId="707BC852" w:rsidR="00997DF5" w:rsidRDefault="00997DF5" w:rsidP="00997DF5">
      <w:r>
        <w:tab/>
      </w:r>
      <w:r w:rsidR="00720150">
        <w:t>Delete</w:t>
      </w:r>
      <w:r>
        <w:t xml:space="preserve"> project stack</w:t>
      </w:r>
    </w:p>
    <w:p w14:paraId="4565CAD7" w14:textId="63F47934" w:rsidR="00997DF5" w:rsidRDefault="00997DF5" w:rsidP="00720150">
      <w:r>
        <w:tab/>
      </w:r>
      <w:r w:rsidR="00720150">
        <w:t xml:space="preserve">Delete </w:t>
      </w:r>
      <w:r>
        <w:t>“aws-sam-cli-managed-default” stack.</w:t>
      </w:r>
    </w:p>
    <w:p w14:paraId="49737FC3" w14:textId="77777777" w:rsidR="00997DF5" w:rsidRDefault="00997DF5" w:rsidP="00997DF5"/>
    <w:p w14:paraId="698D25E1" w14:textId="70FEF810" w:rsidR="00997DF5" w:rsidRPr="00F33076" w:rsidRDefault="00997DF5" w:rsidP="00F33076">
      <w:pPr>
        <w:pStyle w:val="ListParagraph"/>
        <w:numPr>
          <w:ilvl w:val="0"/>
          <w:numId w:val="2"/>
        </w:numPr>
        <w:rPr>
          <w:b/>
          <w:bCs/>
        </w:rPr>
      </w:pPr>
      <w:r w:rsidRPr="00F33076">
        <w:rPr>
          <w:b/>
          <w:bCs/>
        </w:rPr>
        <w:t>Cloud Watch &gt; Logs</w:t>
      </w:r>
    </w:p>
    <w:p w14:paraId="003BE5BC" w14:textId="14E91845" w:rsidR="00997DF5" w:rsidRDefault="00997DF5" w:rsidP="00997DF5">
      <w:r>
        <w:tab/>
      </w:r>
    </w:p>
    <w:p w14:paraId="477051C5" w14:textId="48D13332" w:rsidR="00997DF5" w:rsidRDefault="00997DF5" w:rsidP="00997DF5">
      <w:r>
        <w:tab/>
        <w:t>Delete ALL project Logs</w:t>
      </w:r>
    </w:p>
    <w:p w14:paraId="205812D5" w14:textId="77777777" w:rsidR="00997DF5" w:rsidRDefault="00997DF5" w:rsidP="00997DF5"/>
    <w:p w14:paraId="769CB94F" w14:textId="57DE7E44" w:rsidR="00997DF5" w:rsidRPr="00F33076" w:rsidRDefault="00997DF5" w:rsidP="00F33076">
      <w:pPr>
        <w:pStyle w:val="ListParagraph"/>
        <w:numPr>
          <w:ilvl w:val="0"/>
          <w:numId w:val="2"/>
        </w:numPr>
        <w:rPr>
          <w:b/>
          <w:bCs/>
        </w:rPr>
      </w:pPr>
      <w:r w:rsidRPr="00F33076">
        <w:rPr>
          <w:b/>
          <w:bCs/>
        </w:rPr>
        <w:t>Event Bridge</w:t>
      </w:r>
    </w:p>
    <w:p w14:paraId="26731BE5" w14:textId="77777777" w:rsidR="00F33076" w:rsidRDefault="00997DF5" w:rsidP="00997DF5">
      <w:r>
        <w:tab/>
      </w:r>
    </w:p>
    <w:p w14:paraId="1B33F9FC" w14:textId="5918C60F" w:rsidR="00997DF5" w:rsidRDefault="00997DF5" w:rsidP="00F33076">
      <w:pPr>
        <w:ind w:firstLine="720"/>
      </w:pPr>
      <w:r>
        <w:t>Buses (</w:t>
      </w:r>
      <w:proofErr w:type="gramStart"/>
      <w:r>
        <w:t>none visible</w:t>
      </w:r>
      <w:proofErr w:type="gramEnd"/>
      <w:r>
        <w:t>)</w:t>
      </w:r>
    </w:p>
    <w:p w14:paraId="16449B76" w14:textId="30684D98" w:rsidR="00997DF5" w:rsidRDefault="00997DF5" w:rsidP="00997DF5">
      <w:r>
        <w:tab/>
        <w:t>Rules (</w:t>
      </w:r>
      <w:proofErr w:type="gramStart"/>
      <w:r>
        <w:t>none visible</w:t>
      </w:r>
      <w:proofErr w:type="gramEnd"/>
      <w:r>
        <w:t>)</w:t>
      </w:r>
    </w:p>
    <w:p w14:paraId="347C1BF4" w14:textId="77777777" w:rsidR="00997DF5" w:rsidRDefault="00997DF5" w:rsidP="00997DF5"/>
    <w:p w14:paraId="4A60A7E8" w14:textId="2C50EF06" w:rsidR="00F33076" w:rsidRPr="00F33076" w:rsidRDefault="00F33076" w:rsidP="00F33076">
      <w:pPr>
        <w:pStyle w:val="ListParagraph"/>
        <w:numPr>
          <w:ilvl w:val="0"/>
          <w:numId w:val="2"/>
        </w:numPr>
        <w:rPr>
          <w:b/>
          <w:bCs/>
        </w:rPr>
      </w:pPr>
      <w:r w:rsidRPr="00F33076">
        <w:rPr>
          <w:b/>
          <w:bCs/>
        </w:rPr>
        <w:t>API Gateway</w:t>
      </w:r>
    </w:p>
    <w:p w14:paraId="3D652435" w14:textId="77777777" w:rsidR="00F33076" w:rsidRDefault="00F33076" w:rsidP="00F33076">
      <w:r>
        <w:tab/>
      </w:r>
    </w:p>
    <w:p w14:paraId="58C3605E" w14:textId="60BFE947" w:rsidR="00F33076" w:rsidRDefault="00F33076" w:rsidP="00F33076">
      <w:pPr>
        <w:ind w:firstLine="720"/>
      </w:pPr>
      <w:r>
        <w:t>There should be any Project Lambdas visible.</w:t>
      </w:r>
    </w:p>
    <w:p w14:paraId="5A54E1F8" w14:textId="77777777" w:rsidR="00F33076" w:rsidRPr="00997DF5" w:rsidRDefault="00F33076" w:rsidP="00F33076">
      <w:r>
        <w:tab/>
        <w:t>If there are, review the Items above.</w:t>
      </w:r>
    </w:p>
    <w:p w14:paraId="3A549C15" w14:textId="77777777" w:rsidR="00997DF5" w:rsidRDefault="00997DF5" w:rsidP="00997DF5"/>
    <w:p w14:paraId="7B2749DA" w14:textId="5E862709" w:rsidR="00997DF5" w:rsidRPr="00F33076" w:rsidRDefault="00997DF5" w:rsidP="00F33076">
      <w:pPr>
        <w:pStyle w:val="ListParagraph"/>
        <w:numPr>
          <w:ilvl w:val="0"/>
          <w:numId w:val="2"/>
        </w:numPr>
        <w:rPr>
          <w:b/>
          <w:bCs/>
        </w:rPr>
      </w:pPr>
      <w:r w:rsidRPr="00F33076">
        <w:rPr>
          <w:b/>
          <w:bCs/>
        </w:rPr>
        <w:t>Lambda</w:t>
      </w:r>
    </w:p>
    <w:p w14:paraId="111FAFF2" w14:textId="77777777" w:rsidR="00997DF5" w:rsidRDefault="00997DF5" w:rsidP="00997DF5"/>
    <w:p w14:paraId="260AC25E" w14:textId="7C7B4601" w:rsidR="00997DF5" w:rsidRDefault="00997DF5" w:rsidP="00997DF5">
      <w:r>
        <w:tab/>
        <w:t>There should be any Project Lambdas visible.</w:t>
      </w:r>
    </w:p>
    <w:p w14:paraId="5A2825E4" w14:textId="6D623364" w:rsidR="00997DF5" w:rsidRPr="00997DF5" w:rsidRDefault="00997DF5" w:rsidP="00997DF5">
      <w:r>
        <w:tab/>
        <w:t>If there are, review the Items above.</w:t>
      </w:r>
    </w:p>
    <w:sectPr w:rsidR="00997DF5" w:rsidRPr="00997DF5" w:rsidSect="00764699">
      <w:headerReference w:type="default" r:id="rId7"/>
      <w:footerReference w:type="default" r:id="rId8"/>
      <w:pgSz w:w="12240" w:h="15840"/>
      <w:pgMar w:top="1836" w:right="1440" w:bottom="693" w:left="1440" w:header="210" w:footer="2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31328" w14:textId="77777777" w:rsidR="00764699" w:rsidRDefault="00764699" w:rsidP="00F96817">
      <w:r>
        <w:separator/>
      </w:r>
    </w:p>
  </w:endnote>
  <w:endnote w:type="continuationSeparator" w:id="0">
    <w:p w14:paraId="12CFAA34" w14:textId="77777777" w:rsidR="00764699" w:rsidRDefault="00764699" w:rsidP="00F96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radley Hand ITC">
    <w:panose1 w:val="03070402050302030203"/>
    <w:charset w:val="4D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6800" w14:textId="54DD2D6A" w:rsidR="00EA72A8" w:rsidRPr="00A55114" w:rsidRDefault="004C1AB6" w:rsidP="00E412D4">
    <w:pPr>
      <w:pStyle w:val="Footer"/>
      <w:pBdr>
        <w:top w:val="single" w:sz="4" w:space="1" w:color="auto"/>
      </w:pBdr>
      <w:rPr>
        <w:sz w:val="16"/>
        <w:szCs w:val="16"/>
      </w:rPr>
    </w:pPr>
    <w:r w:rsidRPr="00A55114">
      <w:rPr>
        <w:sz w:val="16"/>
        <w:szCs w:val="16"/>
      </w:rPr>
      <w:fldChar w:fldCharType="begin"/>
    </w:r>
    <w:r w:rsidRPr="00A55114">
      <w:rPr>
        <w:sz w:val="16"/>
        <w:szCs w:val="16"/>
      </w:rPr>
      <w:instrText xml:space="preserve"> filename \* MERGEFORMAT </w:instrText>
    </w:r>
    <w:r w:rsidRPr="00A55114">
      <w:rPr>
        <w:sz w:val="16"/>
        <w:szCs w:val="16"/>
      </w:rPr>
      <w:fldChar w:fldCharType="separate"/>
    </w:r>
    <w:r>
      <w:rPr>
        <w:noProof/>
        <w:sz w:val="16"/>
        <w:szCs w:val="16"/>
      </w:rPr>
      <w:t>VSCode-SAM-Lambda-Build_V1__050424.docx</w:t>
    </w:r>
    <w:r w:rsidRPr="00A55114">
      <w:rPr>
        <w:noProof/>
        <w:sz w:val="16"/>
        <w:szCs w:val="16"/>
      </w:rPr>
      <w:fldChar w:fldCharType="end"/>
    </w:r>
    <w:r w:rsidR="00B5136D" w:rsidRPr="00A55114">
      <w:rPr>
        <w:sz w:val="16"/>
        <w:szCs w:val="16"/>
      </w:rPr>
      <w:tab/>
    </w:r>
    <w:r w:rsidR="00B5136D" w:rsidRPr="00A55114">
      <w:rPr>
        <w:sz w:val="16"/>
        <w:szCs w:val="16"/>
      </w:rPr>
      <w:tab/>
    </w:r>
    <w:r w:rsidR="00EA72A8" w:rsidRPr="00A55114">
      <w:rPr>
        <w:sz w:val="16"/>
        <w:szCs w:val="16"/>
      </w:rPr>
      <w:t xml:space="preserve">Printed : </w:t>
    </w:r>
    <w:r w:rsidR="00B5136D" w:rsidRPr="00A55114">
      <w:rPr>
        <w:sz w:val="16"/>
        <w:szCs w:val="16"/>
      </w:rPr>
      <w:fldChar w:fldCharType="begin"/>
    </w:r>
    <w:r w:rsidR="00B5136D" w:rsidRPr="00A55114">
      <w:rPr>
        <w:sz w:val="16"/>
        <w:szCs w:val="16"/>
      </w:rPr>
      <w:instrText xml:space="preserve"> printdate \@ "M/d/yy @ h:mm am/pm" \* MERGEFORMAT </w:instrText>
    </w:r>
    <w:r w:rsidR="00B5136D" w:rsidRPr="00A55114">
      <w:rPr>
        <w:sz w:val="16"/>
        <w:szCs w:val="16"/>
      </w:rPr>
      <w:fldChar w:fldCharType="separate"/>
    </w:r>
    <w:r>
      <w:rPr>
        <w:noProof/>
        <w:sz w:val="16"/>
        <w:szCs w:val="16"/>
      </w:rPr>
      <w:t>5/5/24 @ 12:51 PM</w:t>
    </w:r>
    <w:r w:rsidR="00B5136D" w:rsidRPr="00A55114">
      <w:rPr>
        <w:sz w:val="16"/>
        <w:szCs w:val="16"/>
      </w:rPr>
      <w:fldChar w:fldCharType="end"/>
    </w:r>
    <w:r w:rsidR="00EA72A8" w:rsidRPr="00A55114">
      <w:rPr>
        <w:sz w:val="16"/>
        <w:szCs w:val="16"/>
      </w:rPr>
      <w:fldChar w:fldCharType="begin"/>
    </w:r>
    <w:r w:rsidR="00EA72A8" w:rsidRPr="00A55114">
      <w:rPr>
        <w:sz w:val="16"/>
        <w:szCs w:val="16"/>
      </w:rPr>
      <w:instrText xml:space="preserve"> printdate\@ "M/d/yy" \* MERGEFORMAT </w:instrText>
    </w:r>
    <w:r w:rsidR="00EA72A8" w:rsidRPr="00A55114">
      <w:rPr>
        <w:sz w:val="16"/>
        <w:szCs w:val="16"/>
      </w:rPr>
      <w:fldChar w:fldCharType="end"/>
    </w:r>
    <w:r w:rsidR="00EA72A8" w:rsidRPr="00A55114">
      <w:rPr>
        <w:sz w:val="16"/>
        <w:szCs w:val="16"/>
      </w:rPr>
      <w:fldChar w:fldCharType="begin"/>
    </w:r>
    <w:r w:rsidR="00EA72A8" w:rsidRPr="00A55114">
      <w:rPr>
        <w:sz w:val="16"/>
        <w:szCs w:val="16"/>
      </w:rPr>
      <w:instrText xml:space="preserve"> printdate\@ "M/d/yy" \* MERGEFORMAT </w:instrText>
    </w:r>
    <w:r w:rsidR="00EA72A8" w:rsidRPr="00A55114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4ABCC" w14:textId="77777777" w:rsidR="00764699" w:rsidRDefault="00764699" w:rsidP="00F96817">
      <w:r>
        <w:separator/>
      </w:r>
    </w:p>
  </w:footnote>
  <w:footnote w:type="continuationSeparator" w:id="0">
    <w:p w14:paraId="1D1E5590" w14:textId="77777777" w:rsidR="00764699" w:rsidRDefault="00764699" w:rsidP="00F96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EB78" w14:textId="2185CA92" w:rsidR="00E743D6" w:rsidRPr="00E743D6" w:rsidRDefault="00E743D6" w:rsidP="00E743D6">
    <w:pPr>
      <w:rPr>
        <w:rFonts w:eastAsiaTheme="majorEastAsia"/>
      </w:rPr>
    </w:pPr>
    <w:r w:rsidRPr="00E743D6">
      <w:rPr>
        <w:rFonts w:eastAsiaTheme="majorEastAsia"/>
      </w:rPr>
      <w:fldChar w:fldCharType="begin"/>
    </w:r>
    <w:r w:rsidRPr="00E743D6">
      <w:rPr>
        <w:rFonts w:eastAsiaTheme="majorEastAsia"/>
      </w:rPr>
      <w:instrText xml:space="preserve"> filename \* MERGEFORMAT </w:instrText>
    </w:r>
    <w:r w:rsidRPr="00E743D6">
      <w:rPr>
        <w:rFonts w:eastAsiaTheme="majorEastAsia"/>
      </w:rPr>
      <w:fldChar w:fldCharType="separate"/>
    </w:r>
    <w:r w:rsidR="004C1AB6">
      <w:rPr>
        <w:rFonts w:eastAsiaTheme="majorEastAsia"/>
        <w:noProof/>
      </w:rPr>
      <w:t>VSCode-SAM-Lambda-Build_V1__050424.docx</w:t>
    </w:r>
    <w:r w:rsidRPr="00E743D6">
      <w:rPr>
        <w:rFonts w:eastAsiaTheme="majorEastAsia"/>
      </w:rPr>
      <w:fldChar w:fldCharType="end"/>
    </w:r>
  </w:p>
  <w:p w14:paraId="516C4584" w14:textId="6CF2FFCD" w:rsidR="00D51087" w:rsidRPr="004F2EC4" w:rsidRDefault="004F2EC4" w:rsidP="00E412D4">
    <w:pPr>
      <w:pBdr>
        <w:bottom w:val="single" w:sz="4" w:space="1" w:color="auto"/>
      </w:pBdr>
      <w:tabs>
        <w:tab w:val="right" w:pos="9000"/>
      </w:tabs>
      <w:rPr>
        <w:rStyle w:val="TitleChar"/>
        <w:b/>
        <w:bCs/>
      </w:rPr>
    </w:pPr>
    <w:r w:rsidRPr="004F2EC4">
      <w:rPr>
        <w:rStyle w:val="TitleChar"/>
        <w:b/>
        <w:bCs/>
      </w:rPr>
      <w:t>VSCode – SAM – Lambda – Build – V1</w:t>
    </w:r>
  </w:p>
  <w:p w14:paraId="41B3BA83" w14:textId="6F603FE2" w:rsidR="00EA72A8" w:rsidRPr="00237239" w:rsidRDefault="00D51087" w:rsidP="00E412D4">
    <w:pPr>
      <w:pBdr>
        <w:bottom w:val="single" w:sz="4" w:space="1" w:color="auto"/>
      </w:pBdr>
      <w:tabs>
        <w:tab w:val="right" w:pos="9000"/>
      </w:tabs>
      <w:rPr>
        <w:rFonts w:asciiTheme="majorHAnsi" w:eastAsiaTheme="majorEastAsia" w:hAnsiTheme="majorHAnsi" w:cstheme="majorBidi"/>
        <w:spacing w:val="-10"/>
        <w:kern w:val="28"/>
        <w:sz w:val="56"/>
        <w:szCs w:val="56"/>
      </w:rPr>
    </w:pPr>
    <w:r w:rsidRPr="00A55114">
      <w:rPr>
        <w:rStyle w:val="TitleChar"/>
        <w:sz w:val="24"/>
        <w:szCs w:val="24"/>
      </w:rPr>
      <w:fldChar w:fldCharType="begin"/>
    </w:r>
    <w:r w:rsidRPr="00A55114">
      <w:rPr>
        <w:rStyle w:val="TitleChar"/>
        <w:sz w:val="24"/>
        <w:szCs w:val="24"/>
      </w:rPr>
      <w:instrText xml:space="preserve"> DATE \@ "MMMM d, yyyy h:mm am/pm"] \* MERGEFORMAT </w:instrText>
    </w:r>
    <w:r w:rsidRPr="00A55114">
      <w:rPr>
        <w:rStyle w:val="TitleChar"/>
        <w:sz w:val="24"/>
        <w:szCs w:val="24"/>
      </w:rPr>
      <w:fldChar w:fldCharType="separate"/>
    </w:r>
    <w:r w:rsidR="004C1AB6">
      <w:rPr>
        <w:rStyle w:val="TitleChar"/>
        <w:noProof/>
        <w:sz w:val="24"/>
        <w:szCs w:val="24"/>
      </w:rPr>
      <w:t>May 5, 2024 12:51 PM</w:t>
    </w:r>
    <w:r w:rsidRPr="00A55114">
      <w:rPr>
        <w:rStyle w:val="TitleChar"/>
        <w:sz w:val="24"/>
        <w:szCs w:val="24"/>
      </w:rPr>
      <w:fldChar w:fldCharType="end"/>
    </w:r>
    <w:r>
      <w:rPr>
        <w:rStyle w:val="TitleChar"/>
      </w:rPr>
      <w:fldChar w:fldCharType="begin"/>
    </w:r>
    <w:r>
      <w:rPr>
        <w:rStyle w:val="TitleChar"/>
      </w:rPr>
      <w:instrText xml:space="preserve"> date\@ "M/d/yy h:mm am/pm" \* MERGEFORMAT </w:instrText>
    </w:r>
    <w:r>
      <w:rPr>
        <w:rStyle w:val="TitleChar"/>
      </w:rPr>
      <w:fldChar w:fldCharType="end"/>
    </w:r>
    <w:r>
      <w:rPr>
        <w:rStyle w:val="TitleChar"/>
      </w:rPr>
      <w:fldChar w:fldCharType="begin"/>
    </w:r>
    <w:r>
      <w:rPr>
        <w:rStyle w:val="TitleChar"/>
      </w:rPr>
      <w:instrText xml:space="preserve"> date\@ "M/d/yyyy" \* MERGEFORMAT </w:instrText>
    </w:r>
    <w:r>
      <w:rPr>
        <w:rStyle w:val="TitleChar"/>
      </w:rPr>
      <w:fldChar w:fldCharType="end"/>
    </w:r>
    <w:r w:rsidR="00EA72A8">
      <w:tab/>
      <w:t xml:space="preserve">page </w:t>
    </w:r>
    <w:r w:rsidR="00EA72A8">
      <w:fldChar w:fldCharType="begin"/>
    </w:r>
    <w:r w:rsidR="00EA72A8">
      <w:instrText xml:space="preserve"> page \* MERGEFORMAT </w:instrText>
    </w:r>
    <w:r w:rsidR="00EA72A8">
      <w:fldChar w:fldCharType="separate"/>
    </w:r>
    <w:r w:rsidR="00EA72A8">
      <w:rPr>
        <w:noProof/>
      </w:rPr>
      <w:t>1</w:t>
    </w:r>
    <w:r w:rsidR="00EA72A8">
      <w:fldChar w:fldCharType="end"/>
    </w:r>
    <w:r w:rsidR="00EA72A8">
      <w:t xml:space="preserve"> of </w:t>
    </w:r>
    <w:r w:rsidR="004C1AB6">
      <w:fldChar w:fldCharType="begin"/>
    </w:r>
    <w:r w:rsidR="004C1AB6">
      <w:instrText xml:space="preserve"> NUMPAGES  \* MERGEFORMAT </w:instrText>
    </w:r>
    <w:r w:rsidR="004C1AB6">
      <w:fldChar w:fldCharType="separate"/>
    </w:r>
    <w:r w:rsidR="00EA72A8">
      <w:rPr>
        <w:noProof/>
      </w:rPr>
      <w:t>1</w:t>
    </w:r>
    <w:r w:rsidR="004C1AB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C1E"/>
    <w:multiLevelType w:val="hybridMultilevel"/>
    <w:tmpl w:val="4CBE8F5A"/>
    <w:lvl w:ilvl="0" w:tplc="38DEE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480686"/>
    <w:multiLevelType w:val="hybridMultilevel"/>
    <w:tmpl w:val="7304E7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604957">
    <w:abstractNumId w:val="0"/>
  </w:num>
  <w:num w:numId="2" w16cid:durableId="81952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5C"/>
    <w:rsid w:val="000479E8"/>
    <w:rsid w:val="000B418C"/>
    <w:rsid w:val="000E2920"/>
    <w:rsid w:val="00105896"/>
    <w:rsid w:val="00206AD2"/>
    <w:rsid w:val="00237239"/>
    <w:rsid w:val="00256EAA"/>
    <w:rsid w:val="00330EF6"/>
    <w:rsid w:val="003335C5"/>
    <w:rsid w:val="003739BF"/>
    <w:rsid w:val="003F40BA"/>
    <w:rsid w:val="004255EB"/>
    <w:rsid w:val="0045592B"/>
    <w:rsid w:val="004C1AB6"/>
    <w:rsid w:val="004D7B3D"/>
    <w:rsid w:val="004E1729"/>
    <w:rsid w:val="004F2EC4"/>
    <w:rsid w:val="00526C5C"/>
    <w:rsid w:val="00617CAD"/>
    <w:rsid w:val="00631ABD"/>
    <w:rsid w:val="00720150"/>
    <w:rsid w:val="00727D55"/>
    <w:rsid w:val="00764699"/>
    <w:rsid w:val="007F090B"/>
    <w:rsid w:val="00821E49"/>
    <w:rsid w:val="008E752E"/>
    <w:rsid w:val="0093400F"/>
    <w:rsid w:val="00970DC0"/>
    <w:rsid w:val="00997DF5"/>
    <w:rsid w:val="00A152B2"/>
    <w:rsid w:val="00A45C33"/>
    <w:rsid w:val="00A51643"/>
    <w:rsid w:val="00A55114"/>
    <w:rsid w:val="00A929CB"/>
    <w:rsid w:val="00AA766B"/>
    <w:rsid w:val="00B17FF8"/>
    <w:rsid w:val="00B46887"/>
    <w:rsid w:val="00B5136D"/>
    <w:rsid w:val="00BE1EA1"/>
    <w:rsid w:val="00C108C4"/>
    <w:rsid w:val="00C25AA4"/>
    <w:rsid w:val="00C528B1"/>
    <w:rsid w:val="00C76048"/>
    <w:rsid w:val="00C84170"/>
    <w:rsid w:val="00D51087"/>
    <w:rsid w:val="00D933DF"/>
    <w:rsid w:val="00DA148F"/>
    <w:rsid w:val="00DB2101"/>
    <w:rsid w:val="00E16BEE"/>
    <w:rsid w:val="00E24EC8"/>
    <w:rsid w:val="00E412D4"/>
    <w:rsid w:val="00E62C2D"/>
    <w:rsid w:val="00E735B0"/>
    <w:rsid w:val="00E743D6"/>
    <w:rsid w:val="00E813D7"/>
    <w:rsid w:val="00E84547"/>
    <w:rsid w:val="00EA72A8"/>
    <w:rsid w:val="00F0141A"/>
    <w:rsid w:val="00F33076"/>
    <w:rsid w:val="00F52642"/>
    <w:rsid w:val="00F96817"/>
    <w:rsid w:val="00FC49E3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BDFB"/>
  <w14:defaultImageDpi w14:val="32767"/>
  <w15:chartTrackingRefBased/>
  <w15:docId w15:val="{A803B3D6-0350-3444-AA4A-40F88833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6817"/>
    <w:rPr>
      <w:rFonts w:asciiTheme="minorHAnsi" w:hAnsiTheme="minorHAnsi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18C"/>
    <w:pPr>
      <w:keepNext/>
      <w:keepLines/>
      <w:shd w:val="clear" w:color="auto" w:fill="A9D18C"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18C"/>
    <w:pPr>
      <w:keepNext/>
      <w:keepLines/>
      <w:shd w:val="clear" w:color="auto" w:fill="F2D5FF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18C"/>
    <w:pPr>
      <w:keepNext/>
      <w:keepLines/>
      <w:shd w:val="clear" w:color="auto" w:fill="BDD7EF"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EAA"/>
    <w:pPr>
      <w:keepNext/>
      <w:keepLines/>
      <w:pBdr>
        <w:top w:val="single" w:sz="4" w:space="1" w:color="auto"/>
      </w:pBdr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6EAA"/>
    <w:pPr>
      <w:keepNext/>
      <w:keepLines/>
      <w:pBdr>
        <w:top w:val="single" w:sz="4" w:space="1" w:color="auto"/>
      </w:pBdr>
      <w:spacing w:before="40"/>
      <w:outlineLvl w:val="4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E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2642"/>
    <w:pPr>
      <w:ind w:left="720"/>
      <w:contextualSpacing/>
    </w:pPr>
  </w:style>
  <w:style w:type="paragraph" w:customStyle="1" w:styleId="Code">
    <w:name w:val="Code"/>
    <w:basedOn w:val="Normal"/>
    <w:qFormat/>
    <w:rsid w:val="00F96817"/>
    <w:rPr>
      <w:rFonts w:ascii="Menlo" w:hAnsi="Menlo" w:cs="Menlo"/>
      <w:color w:val="000000" w:themeColor="text1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72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2A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72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2A8"/>
    <w:rPr>
      <w:sz w:val="24"/>
      <w:szCs w:val="24"/>
    </w:rPr>
  </w:style>
  <w:style w:type="character" w:customStyle="1" w:styleId="TAG">
    <w:name w:val="TAG"/>
    <w:basedOn w:val="DefaultParagraphFont"/>
    <w:uiPriority w:val="1"/>
    <w:qFormat/>
    <w:rsid w:val="00F96817"/>
    <w:rPr>
      <w:b/>
      <w:color w:val="FF0000"/>
    </w:rPr>
  </w:style>
  <w:style w:type="paragraph" w:styleId="NoSpacing">
    <w:name w:val="No Spacing"/>
    <w:uiPriority w:val="1"/>
    <w:qFormat/>
    <w:rsid w:val="00F96817"/>
    <w:rPr>
      <w:rFonts w:asciiTheme="minorHAnsi" w:hAnsiTheme="minorHAnsi" w:cstheme="min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418C"/>
    <w:rPr>
      <w:rFonts w:asciiTheme="majorHAnsi" w:eastAsiaTheme="majorEastAsia" w:hAnsiTheme="majorHAnsi" w:cstheme="majorBidi"/>
      <w:color w:val="2F5496" w:themeColor="accent1" w:themeShade="BF"/>
      <w:sz w:val="52"/>
      <w:szCs w:val="52"/>
      <w:shd w:val="clear" w:color="auto" w:fill="A9D18C"/>
    </w:rPr>
  </w:style>
  <w:style w:type="character" w:customStyle="1" w:styleId="Heading2Char">
    <w:name w:val="Heading 2 Char"/>
    <w:basedOn w:val="DefaultParagraphFont"/>
    <w:link w:val="Heading2"/>
    <w:uiPriority w:val="9"/>
    <w:rsid w:val="000B418C"/>
    <w:rPr>
      <w:rFonts w:asciiTheme="majorHAnsi" w:eastAsiaTheme="majorEastAsia" w:hAnsiTheme="majorHAnsi" w:cstheme="majorBidi"/>
      <w:color w:val="2F5496" w:themeColor="accent1" w:themeShade="BF"/>
      <w:sz w:val="44"/>
      <w:szCs w:val="44"/>
      <w:shd w:val="clear" w:color="auto" w:fill="F2D5FF"/>
    </w:rPr>
  </w:style>
  <w:style w:type="character" w:customStyle="1" w:styleId="Heading3Char">
    <w:name w:val="Heading 3 Char"/>
    <w:basedOn w:val="DefaultParagraphFont"/>
    <w:link w:val="Heading3"/>
    <w:uiPriority w:val="9"/>
    <w:rsid w:val="000B418C"/>
    <w:rPr>
      <w:rFonts w:asciiTheme="majorHAnsi" w:eastAsiaTheme="majorEastAsia" w:hAnsiTheme="majorHAnsi" w:cstheme="majorBidi"/>
      <w:color w:val="1F3763" w:themeColor="accent1" w:themeShade="7F"/>
      <w:sz w:val="44"/>
      <w:szCs w:val="44"/>
      <w:shd w:val="clear" w:color="auto" w:fill="BDD7EF"/>
    </w:rPr>
  </w:style>
  <w:style w:type="character" w:customStyle="1" w:styleId="Heading4Char">
    <w:name w:val="Heading 4 Char"/>
    <w:basedOn w:val="DefaultParagraphFont"/>
    <w:link w:val="Heading4"/>
    <w:uiPriority w:val="9"/>
    <w:rsid w:val="00256EAA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56EAA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2EC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vinbowe/Library/Group%20Containers/UBF8T346G9.Office/User%20Content.localized/Templates.localized/Template_v7_Calibri_0222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Template_v7_Calibri_022224.dotx</Template>
  <TotalTime>78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Bowe</dc:creator>
  <cp:keywords/>
  <dc:description/>
  <cp:lastModifiedBy>Kevin Bowe</cp:lastModifiedBy>
  <cp:revision>13</cp:revision>
  <cp:lastPrinted>2024-05-05T16:51:00Z</cp:lastPrinted>
  <dcterms:created xsi:type="dcterms:W3CDTF">2024-05-04T18:51:00Z</dcterms:created>
  <dcterms:modified xsi:type="dcterms:W3CDTF">2024-05-05T16:54:00Z</dcterms:modified>
</cp:coreProperties>
</file>